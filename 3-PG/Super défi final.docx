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8AF4" w14:textId="77777777" w:rsidR="006E6B38" w:rsidRDefault="006E6B38" w:rsidP="006E6B3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218456" wp14:editId="20DE87B9">
                <wp:simplePos x="0" y="0"/>
                <wp:positionH relativeFrom="column">
                  <wp:posOffset>-1447800</wp:posOffset>
                </wp:positionH>
                <wp:positionV relativeFrom="paragraph">
                  <wp:posOffset>-1285875</wp:posOffset>
                </wp:positionV>
                <wp:extent cx="1620000" cy="1620000"/>
                <wp:effectExtent l="0" t="0" r="18415" b="1841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1620000"/>
                          <a:chOff x="0" y="0"/>
                          <a:chExt cx="1620000" cy="1620000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0" y="0"/>
                            <a:ext cx="1620000" cy="162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A3C7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9865" y="555137"/>
                            <a:ext cx="765709" cy="796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CC41D8" id="Groupe 5" o:spid="_x0000_s1026" style="position:absolute;margin-left:-114pt;margin-top:-101.25pt;width:127.55pt;height:127.55pt;z-index:251661312" coordsize="16200,1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">
                <v:oval id="Ellipse 3" o:spid="_x0000_s1027" style="position:absolute;width:16200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" fillcolor="white [3212]" strokecolor="#a3c7ed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5298;top:5551;width:7657;height:7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98BB1" wp14:editId="4D40D21A">
                <wp:simplePos x="0" y="0"/>
                <wp:positionH relativeFrom="column">
                  <wp:posOffset>-1247775</wp:posOffset>
                </wp:positionH>
                <wp:positionV relativeFrom="paragraph">
                  <wp:posOffset>9524</wp:posOffset>
                </wp:positionV>
                <wp:extent cx="7887335" cy="847725"/>
                <wp:effectExtent l="0" t="0" r="1206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335" cy="847725"/>
                        </a:xfrm>
                        <a:prstGeom prst="rect">
                          <a:avLst/>
                        </a:prstGeom>
                        <a:solidFill>
                          <a:srgbClr val="3449A0"/>
                        </a:solidFill>
                        <a:ln>
                          <a:solidFill>
                            <a:srgbClr val="A3C7E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B39CA" w14:textId="199ECDE6" w:rsidR="006E6B38" w:rsidRPr="00BE287A" w:rsidRDefault="004501C4" w:rsidP="006E6B38">
                            <w:pPr>
                              <w:pStyle w:val="Titre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fr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fr-CA"/>
                              </w:rPr>
                              <w:t>Super extra défi avec Petit Gaillard</w:t>
                            </w:r>
                            <w:r w:rsidR="00606413">
                              <w:rPr>
                                <w:b/>
                                <w:bCs/>
                                <w:sz w:val="48"/>
                                <w:szCs w:val="48"/>
                                <w:lang w:val="fr-CA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98BB1" id="Rectangle 9" o:spid="_x0000_s1026" style="position:absolute;left:0;text-align:left;margin-left:-98.25pt;margin-top:.75pt;width:621.0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" fillcolor="#3449a0" strokecolor="#a3c7ed" strokeweight="1pt">
                <v:textbox>
                  <w:txbxContent>
                    <w:p w14:paraId="2E2B39CA" w14:textId="199ECDE6" w:rsidR="006E6B38" w:rsidRPr="00BE287A" w:rsidRDefault="004501C4" w:rsidP="006E6B38">
                      <w:pPr>
                        <w:pStyle w:val="Titre"/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fr-CA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fr-CA"/>
                        </w:rPr>
                        <w:t>Super extra défi avec Petit Gaillard</w:t>
                      </w:r>
                      <w:r w:rsidR="00606413">
                        <w:rPr>
                          <w:b/>
                          <w:bCs/>
                          <w:sz w:val="48"/>
                          <w:szCs w:val="48"/>
                          <w:lang w:val="fr-CA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91041" wp14:editId="1E815B2B">
                <wp:simplePos x="0" y="0"/>
                <wp:positionH relativeFrom="column">
                  <wp:posOffset>-1155065</wp:posOffset>
                </wp:positionH>
                <wp:positionV relativeFrom="paragraph">
                  <wp:posOffset>-916305</wp:posOffset>
                </wp:positionV>
                <wp:extent cx="7840980" cy="930275"/>
                <wp:effectExtent l="0" t="0" r="762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980" cy="930275"/>
                        </a:xfrm>
                        <a:prstGeom prst="rect">
                          <a:avLst/>
                        </a:prstGeom>
                        <a:solidFill>
                          <a:srgbClr val="A3C7ED"/>
                        </a:solidFill>
                        <a:ln>
                          <a:solidFill>
                            <a:srgbClr val="A3C7E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962F" w14:textId="77777777" w:rsidR="006E6B38" w:rsidRPr="00E00DBA" w:rsidRDefault="006E6B38" w:rsidP="006E6B38">
                            <w:pPr>
                              <w:ind w:firstLine="2268"/>
                              <w:jc w:val="left"/>
                              <w:rPr>
                                <w:rFonts w:ascii="ROBOTECH GP" w:hAnsi="ROBOTECH GP"/>
                                <w:color w:val="4F8BB2"/>
                                <w:sz w:val="56"/>
                                <w:szCs w:val="56"/>
                                <w:lang w:val="fr-CA"/>
                              </w:rPr>
                            </w:pPr>
                            <w:r w:rsidRPr="00E00DBA">
                              <w:rPr>
                                <w:rFonts w:ascii="ROBOTECH GP" w:hAnsi="ROBOTECH GP"/>
                                <w:color w:val="4F8BB2"/>
                                <w:sz w:val="56"/>
                                <w:szCs w:val="56"/>
                                <w:lang w:val="fr-CA"/>
                              </w:rPr>
                              <w:t>Club de robotique</w:t>
                            </w:r>
                          </w:p>
                          <w:p w14:paraId="5D38301C" w14:textId="77777777" w:rsidR="006E6B38" w:rsidRPr="00E00DBA" w:rsidRDefault="006E6B38" w:rsidP="006E6B38">
                            <w:pPr>
                              <w:ind w:firstLine="2268"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3449A0"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E00DB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449A0"/>
                                <w:sz w:val="32"/>
                                <w:szCs w:val="32"/>
                                <w:lang w:val="fr-CA"/>
                              </w:rPr>
                              <w:t>CÉGEP</w:t>
                            </w:r>
                            <w:r w:rsidRPr="00E00DBA">
                              <w:rPr>
                                <w:rFonts w:ascii="Arial" w:hAnsi="Arial" w:cs="Arial"/>
                                <w:b/>
                                <w:bCs/>
                                <w:color w:val="3449A0"/>
                                <w:sz w:val="32"/>
                                <w:szCs w:val="32"/>
                                <w:lang w:val="fr-CA"/>
                              </w:rPr>
                              <w:t xml:space="preserve"> </w:t>
                            </w:r>
                            <w:r w:rsidRPr="00E00DB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449A0"/>
                                <w:sz w:val="32"/>
                                <w:szCs w:val="32"/>
                                <w:lang w:val="fr-CA"/>
                              </w:rPr>
                              <w:t>DE JONQUIÈRE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1041" id="Rectangle 2" o:spid="_x0000_s1027" style="position:absolute;left:0;text-align:left;margin-left:-90.95pt;margin-top:-72.15pt;width:617.4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" fillcolor="#a3c7ed" strokecolor="#a3c7ed" strokeweight="1pt">
                <v:textbox>
                  <w:txbxContent>
                    <w:p w14:paraId="0BB2962F" w14:textId="77777777" w:rsidR="006E6B38" w:rsidRPr="00E00DBA" w:rsidRDefault="006E6B38" w:rsidP="006E6B38">
                      <w:pPr>
                        <w:ind w:firstLine="2268"/>
                        <w:jc w:val="left"/>
                        <w:rPr>
                          <w:rFonts w:ascii="ROBOTECH GP" w:hAnsi="ROBOTECH GP"/>
                          <w:color w:val="4F8BB2"/>
                          <w:sz w:val="56"/>
                          <w:szCs w:val="56"/>
                          <w:lang w:val="fr-CA"/>
                        </w:rPr>
                      </w:pPr>
                      <w:r w:rsidRPr="00E00DBA">
                        <w:rPr>
                          <w:rFonts w:ascii="ROBOTECH GP" w:hAnsi="ROBOTECH GP"/>
                          <w:color w:val="4F8BB2"/>
                          <w:sz w:val="56"/>
                          <w:szCs w:val="56"/>
                          <w:lang w:val="fr-CA"/>
                        </w:rPr>
                        <w:t>Club de robotique</w:t>
                      </w:r>
                    </w:p>
                    <w:p w14:paraId="5D38301C" w14:textId="77777777" w:rsidR="006E6B38" w:rsidRPr="00E00DBA" w:rsidRDefault="006E6B38" w:rsidP="006E6B38">
                      <w:pPr>
                        <w:ind w:firstLine="2268"/>
                        <w:jc w:val="left"/>
                        <w:rPr>
                          <w:rFonts w:ascii="Arial" w:hAnsi="Arial" w:cs="Arial"/>
                          <w:b/>
                          <w:bCs/>
                          <w:color w:val="3449A0"/>
                          <w:sz w:val="32"/>
                          <w:szCs w:val="32"/>
                          <w:lang w:val="fr-CA"/>
                        </w:rPr>
                      </w:pPr>
                      <w:r w:rsidRPr="00E00DBA">
                        <w:rPr>
                          <w:rFonts w:asciiTheme="majorHAnsi" w:hAnsiTheme="majorHAnsi" w:cstheme="majorHAnsi"/>
                          <w:b/>
                          <w:bCs/>
                          <w:color w:val="3449A0"/>
                          <w:sz w:val="32"/>
                          <w:szCs w:val="32"/>
                          <w:lang w:val="fr-CA"/>
                        </w:rPr>
                        <w:t>CÉGEP</w:t>
                      </w:r>
                      <w:r w:rsidRPr="00E00DBA">
                        <w:rPr>
                          <w:rFonts w:ascii="Arial" w:hAnsi="Arial" w:cs="Arial"/>
                          <w:b/>
                          <w:bCs/>
                          <w:color w:val="3449A0"/>
                          <w:sz w:val="32"/>
                          <w:szCs w:val="32"/>
                          <w:lang w:val="fr-CA"/>
                        </w:rPr>
                        <w:t xml:space="preserve"> </w:t>
                      </w:r>
                      <w:r w:rsidRPr="00E00DBA">
                        <w:rPr>
                          <w:rFonts w:asciiTheme="majorHAnsi" w:hAnsiTheme="majorHAnsi" w:cstheme="majorHAnsi"/>
                          <w:b/>
                          <w:bCs/>
                          <w:color w:val="3449A0"/>
                          <w:sz w:val="32"/>
                          <w:szCs w:val="32"/>
                          <w:lang w:val="fr-CA"/>
                        </w:rPr>
                        <w:t>DE JONQUIÈRE</w:t>
                      </w:r>
                    </w:p>
                  </w:txbxContent>
                </v:textbox>
              </v:rect>
            </w:pict>
          </mc:Fallback>
        </mc:AlternateContent>
      </w:r>
    </w:p>
    <w:p w14:paraId="51907853" w14:textId="77777777" w:rsidR="006E6B38" w:rsidRDefault="006E6B38" w:rsidP="006E6B38"/>
    <w:p w14:paraId="2E64DF25" w14:textId="77777777" w:rsidR="006E6B38" w:rsidRDefault="006E6B38" w:rsidP="006E6B38"/>
    <w:p w14:paraId="6ED163DB" w14:textId="77777777" w:rsidR="006E6B38" w:rsidRDefault="006E6B38" w:rsidP="006E6B38"/>
    <w:p w14:paraId="3DBA2DEE" w14:textId="77777777" w:rsidR="006E6B38" w:rsidRDefault="006E6B38" w:rsidP="006E6B38"/>
    <w:p w14:paraId="2A80E8FE" w14:textId="77777777" w:rsidR="006E6B38" w:rsidRDefault="006E6B38" w:rsidP="006E6B38">
      <w:pPr>
        <w:pStyle w:val="Titre2"/>
      </w:pPr>
      <w:r>
        <w:t>Objectifs :</w:t>
      </w:r>
    </w:p>
    <w:p w14:paraId="2E771079" w14:textId="77777777" w:rsidR="006E6B38" w:rsidRDefault="006E6B38" w:rsidP="006E6B38"/>
    <w:p w14:paraId="5BDD4CDC" w14:textId="23E34055" w:rsidR="006E6B38" w:rsidRDefault="004501C4" w:rsidP="004501C4">
      <w:pPr>
        <w:pStyle w:val="Paragraphedeliste"/>
        <w:numPr>
          <w:ilvl w:val="0"/>
          <w:numId w:val="5"/>
        </w:numPr>
      </w:pPr>
      <w:r>
        <w:t>Planifier un projet d’IA en classification d’images, de sons ou de postures pour faire bouger le Petit Gaillard</w:t>
      </w:r>
    </w:p>
    <w:p w14:paraId="3C108E14" w14:textId="252C80A6" w:rsidR="004501C4" w:rsidRDefault="004501C4" w:rsidP="004501C4">
      <w:pPr>
        <w:pStyle w:val="Paragraphedeliste"/>
        <w:numPr>
          <w:ilvl w:val="0"/>
          <w:numId w:val="5"/>
        </w:numPr>
      </w:pPr>
      <w:r>
        <w:t>Entraîner le modèle choisi</w:t>
      </w:r>
    </w:p>
    <w:p w14:paraId="37501428" w14:textId="08F40B55" w:rsidR="004501C4" w:rsidRDefault="004501C4" w:rsidP="004501C4">
      <w:pPr>
        <w:pStyle w:val="Paragraphedeliste"/>
        <w:numPr>
          <w:ilvl w:val="0"/>
          <w:numId w:val="5"/>
        </w:numPr>
      </w:pPr>
      <w:r>
        <w:t>Programmer le Petit Gaillard</w:t>
      </w:r>
    </w:p>
    <w:p w14:paraId="15637D38" w14:textId="51356983" w:rsidR="004501C4" w:rsidRDefault="004501C4" w:rsidP="004501C4">
      <w:pPr>
        <w:pStyle w:val="Paragraphedeliste"/>
        <w:numPr>
          <w:ilvl w:val="0"/>
          <w:numId w:val="5"/>
        </w:numPr>
      </w:pPr>
      <w:r>
        <w:t>Mettre le tout ensemble pour gagner le plus de points !</w:t>
      </w:r>
    </w:p>
    <w:p w14:paraId="53DA77CD" w14:textId="77777777" w:rsidR="006E6B38" w:rsidRDefault="006E6B38" w:rsidP="006E6B38"/>
    <w:p w14:paraId="7F32D22E" w14:textId="77777777" w:rsidR="006E6B38" w:rsidRDefault="006E6B38" w:rsidP="006E6B38">
      <w:pPr>
        <w:pStyle w:val="Titre2"/>
      </w:pPr>
      <w:r>
        <w:t>Matériel :</w:t>
      </w:r>
    </w:p>
    <w:p w14:paraId="5BB61F54" w14:textId="77777777" w:rsidR="006E6B38" w:rsidRDefault="006E6B38" w:rsidP="006E6B38"/>
    <w:p w14:paraId="74DCB3A7" w14:textId="5192D94E" w:rsidR="006E6B38" w:rsidRDefault="004501C4" w:rsidP="006E6B38">
      <w:pPr>
        <w:pStyle w:val="Paragraphedeliste"/>
        <w:numPr>
          <w:ilvl w:val="0"/>
          <w:numId w:val="2"/>
        </w:numPr>
      </w:pPr>
      <w:r>
        <w:t>Kit du Petit Gaillard</w:t>
      </w:r>
    </w:p>
    <w:p w14:paraId="41658D8D" w14:textId="61C760A5" w:rsidR="004501C4" w:rsidRDefault="004501C4" w:rsidP="00606413">
      <w:pPr>
        <w:pStyle w:val="Paragraphedeliste"/>
        <w:numPr>
          <w:ilvl w:val="0"/>
          <w:numId w:val="2"/>
        </w:numPr>
      </w:pPr>
      <w:r>
        <w:t>Ordinateur avec webcam et micro</w:t>
      </w:r>
      <w:r w:rsidR="00606413">
        <w:t xml:space="preserve"> et p</w:t>
      </w:r>
      <w:r>
        <w:t>rogrammes déjà réalisés</w:t>
      </w:r>
    </w:p>
    <w:p w14:paraId="40643DBB" w14:textId="6F37BD11" w:rsidR="004501C4" w:rsidRDefault="004501C4" w:rsidP="004501C4"/>
    <w:p w14:paraId="485D1768" w14:textId="2FCBBEE8" w:rsidR="004501C4" w:rsidRDefault="004501C4" w:rsidP="004501C4">
      <w:pPr>
        <w:pStyle w:val="Titre2"/>
      </w:pPr>
      <w:r>
        <w:t>Pointage :</w:t>
      </w:r>
    </w:p>
    <w:p w14:paraId="3667A9AA" w14:textId="41E4C15D" w:rsidR="004501C4" w:rsidRDefault="004501C4" w:rsidP="004501C4"/>
    <w:p w14:paraId="52213FDA" w14:textId="15BC8EB4" w:rsidR="00CB2892" w:rsidRDefault="004501C4" w:rsidP="004501C4">
      <w:r>
        <w:t>La note finale est sur 100</w:t>
      </w:r>
      <w:r w:rsidR="00CB2892">
        <w:t xml:space="preserve"> points r</w:t>
      </w:r>
      <w:r>
        <w:t xml:space="preserve">épartis comme suit : </w:t>
      </w:r>
    </w:p>
    <w:p w14:paraId="480045B2" w14:textId="77777777" w:rsidR="00CB2892" w:rsidRDefault="00CB2892" w:rsidP="004501C4"/>
    <w:p w14:paraId="5D184D37" w14:textId="4D7E9421" w:rsidR="004501C4" w:rsidRDefault="004501C4" w:rsidP="00CB2892">
      <w:pPr>
        <w:pStyle w:val="Paragraphedeliste"/>
        <w:numPr>
          <w:ilvl w:val="0"/>
          <w:numId w:val="8"/>
        </w:numPr>
      </w:pPr>
      <w:r>
        <w:t>20 points pour la planification</w:t>
      </w:r>
    </w:p>
    <w:p w14:paraId="0C05A75C" w14:textId="6C0938B3" w:rsidR="00CB2892" w:rsidRDefault="00CB2892" w:rsidP="00CB2892">
      <w:pPr>
        <w:pStyle w:val="Paragraphedeliste"/>
        <w:numPr>
          <w:ilvl w:val="1"/>
          <w:numId w:val="8"/>
        </w:numPr>
      </w:pPr>
      <w:r>
        <w:t>Choix du modèle et des classes</w:t>
      </w:r>
    </w:p>
    <w:p w14:paraId="38D113A1" w14:textId="41F42077" w:rsidR="00CB2892" w:rsidRDefault="00CB2892" w:rsidP="00CB2892">
      <w:pPr>
        <w:pStyle w:val="Paragraphedeliste"/>
        <w:numPr>
          <w:ilvl w:val="1"/>
          <w:numId w:val="8"/>
        </w:numPr>
      </w:pPr>
      <w:r>
        <w:t>Choix des postures et mouvements pour chaque classe</w:t>
      </w:r>
    </w:p>
    <w:p w14:paraId="04E99749" w14:textId="6CCE3D2C" w:rsidR="00CB2892" w:rsidRDefault="00CB2892" w:rsidP="00606413">
      <w:pPr>
        <w:pStyle w:val="Paragraphedeliste"/>
        <w:numPr>
          <w:ilvl w:val="1"/>
          <w:numId w:val="8"/>
        </w:numPr>
      </w:pPr>
      <w:r>
        <w:t xml:space="preserve">Modifications du plan effectuées </w:t>
      </w:r>
    </w:p>
    <w:p w14:paraId="3F0DC502" w14:textId="77777777" w:rsidR="00606413" w:rsidRPr="00606413" w:rsidRDefault="00606413" w:rsidP="00606413">
      <w:pPr>
        <w:pStyle w:val="Paragraphedeliste"/>
        <w:ind w:left="1440"/>
        <w:rPr>
          <w:sz w:val="12"/>
          <w:szCs w:val="12"/>
        </w:rPr>
      </w:pPr>
    </w:p>
    <w:p w14:paraId="60846747" w14:textId="0E4BB9AB" w:rsidR="00CB2892" w:rsidRDefault="00606413" w:rsidP="00606413">
      <w:pPr>
        <w:pStyle w:val="Paragraphedeliste"/>
        <w:numPr>
          <w:ilvl w:val="0"/>
          <w:numId w:val="8"/>
        </w:numPr>
      </w:pPr>
      <w:r>
        <w:t>15</w:t>
      </w:r>
      <w:r w:rsidR="00CB2892">
        <w:t xml:space="preserve"> points pour l’efficacité du modèle de reconnaissance</w:t>
      </w:r>
    </w:p>
    <w:p w14:paraId="0A1E83BB" w14:textId="77777777" w:rsidR="00606413" w:rsidRPr="00606413" w:rsidRDefault="00606413" w:rsidP="00606413">
      <w:pPr>
        <w:pStyle w:val="Paragraphedeliste"/>
        <w:rPr>
          <w:sz w:val="16"/>
          <w:szCs w:val="16"/>
        </w:rPr>
      </w:pPr>
    </w:p>
    <w:p w14:paraId="54EC603B" w14:textId="4FB04FA9" w:rsidR="00CB2892" w:rsidRDefault="00606413" w:rsidP="00CB2892">
      <w:pPr>
        <w:pStyle w:val="Paragraphedeliste"/>
        <w:numPr>
          <w:ilvl w:val="0"/>
          <w:numId w:val="8"/>
        </w:numPr>
      </w:pPr>
      <w:r>
        <w:t>1</w:t>
      </w:r>
      <w:r w:rsidR="00CB2892">
        <w:t>0 points pour le nombre de catégories/classe dans le modèle d’IA</w:t>
      </w:r>
    </w:p>
    <w:p w14:paraId="39ECDF1C" w14:textId="77777777" w:rsidR="00606413" w:rsidRPr="00606413" w:rsidRDefault="00606413" w:rsidP="00606413">
      <w:pPr>
        <w:rPr>
          <w:sz w:val="12"/>
          <w:szCs w:val="12"/>
        </w:rPr>
      </w:pPr>
    </w:p>
    <w:p w14:paraId="5D2B135C" w14:textId="79762220" w:rsidR="00CB2892" w:rsidRDefault="00CB2892" w:rsidP="00CB2892">
      <w:pPr>
        <w:pStyle w:val="Paragraphedeliste"/>
        <w:numPr>
          <w:ilvl w:val="0"/>
          <w:numId w:val="8"/>
        </w:numPr>
      </w:pPr>
      <w:r>
        <w:t xml:space="preserve">20 points pour </w:t>
      </w:r>
      <w:r w:rsidR="00606413">
        <w:t>l’efficacité</w:t>
      </w:r>
      <w:r>
        <w:t xml:space="preserve"> de la programmation du robot </w:t>
      </w:r>
    </w:p>
    <w:p w14:paraId="449CF089" w14:textId="7CD2DA31" w:rsidR="00CB2892" w:rsidRDefault="00CB2892" w:rsidP="00CB2892">
      <w:pPr>
        <w:pStyle w:val="Paragraphedeliste"/>
        <w:numPr>
          <w:ilvl w:val="1"/>
          <w:numId w:val="8"/>
        </w:numPr>
      </w:pPr>
      <w:r>
        <w:t>Présence de postures</w:t>
      </w:r>
    </w:p>
    <w:p w14:paraId="1EF76A77" w14:textId="34FE1F37" w:rsidR="00CB2892" w:rsidRDefault="00CB2892" w:rsidP="00CB2892">
      <w:pPr>
        <w:pStyle w:val="Paragraphedeliste"/>
        <w:numPr>
          <w:ilvl w:val="1"/>
          <w:numId w:val="8"/>
        </w:numPr>
      </w:pPr>
      <w:r>
        <w:t>Présence de mouvements souples</w:t>
      </w:r>
      <w:r w:rsidR="00606413">
        <w:t xml:space="preserve"> et de mouvements saccadés</w:t>
      </w:r>
    </w:p>
    <w:p w14:paraId="14004B03" w14:textId="77777777" w:rsidR="00606413" w:rsidRPr="00606413" w:rsidRDefault="00606413" w:rsidP="00606413">
      <w:pPr>
        <w:pStyle w:val="Paragraphedeliste"/>
        <w:ind w:left="1440"/>
        <w:rPr>
          <w:sz w:val="12"/>
          <w:szCs w:val="12"/>
        </w:rPr>
      </w:pPr>
    </w:p>
    <w:p w14:paraId="0701EECE" w14:textId="0399E9B3" w:rsidR="00606413" w:rsidRDefault="00606413" w:rsidP="00606413">
      <w:pPr>
        <w:pStyle w:val="Paragraphedeliste"/>
        <w:numPr>
          <w:ilvl w:val="0"/>
          <w:numId w:val="8"/>
        </w:numPr>
      </w:pPr>
      <w:r>
        <w:t>15 points sur la qualité du programme</w:t>
      </w:r>
    </w:p>
    <w:p w14:paraId="42A71F84" w14:textId="753DD05C" w:rsidR="00606413" w:rsidRDefault="00606413" w:rsidP="00606413">
      <w:pPr>
        <w:pStyle w:val="Paragraphedeliste"/>
        <w:numPr>
          <w:ilvl w:val="1"/>
          <w:numId w:val="8"/>
        </w:numPr>
      </w:pPr>
      <w:r>
        <w:t>Présence de commentaires</w:t>
      </w:r>
    </w:p>
    <w:p w14:paraId="5F6F52E1" w14:textId="3CBCA98C" w:rsidR="00606413" w:rsidRDefault="00606413" w:rsidP="00606413">
      <w:pPr>
        <w:pStyle w:val="Paragraphedeliste"/>
        <w:numPr>
          <w:ilvl w:val="1"/>
          <w:numId w:val="8"/>
        </w:numPr>
      </w:pPr>
      <w:r>
        <w:t>Utilisation de blocs de procédures</w:t>
      </w:r>
    </w:p>
    <w:p w14:paraId="08A53AE6" w14:textId="77777777" w:rsidR="00CB2892" w:rsidRPr="00606413" w:rsidRDefault="00CB2892" w:rsidP="00606413">
      <w:pPr>
        <w:rPr>
          <w:sz w:val="12"/>
          <w:szCs w:val="12"/>
        </w:rPr>
      </w:pPr>
    </w:p>
    <w:p w14:paraId="2FD3D4EE" w14:textId="4CC06C08" w:rsidR="006E6B38" w:rsidRDefault="00606413" w:rsidP="006E6B38">
      <w:pPr>
        <w:pStyle w:val="Paragraphedeliste"/>
        <w:numPr>
          <w:ilvl w:val="0"/>
          <w:numId w:val="8"/>
        </w:numPr>
      </w:pPr>
      <w:r>
        <w:t>1</w:t>
      </w:r>
      <w:r w:rsidR="00CB2892">
        <w:t>0 points pour l’originalité</w:t>
      </w:r>
      <w:r w:rsidR="00C17EB1">
        <w:t xml:space="preserve"> </w:t>
      </w:r>
      <w:r>
        <w:t>du projet</w:t>
      </w:r>
    </w:p>
    <w:p w14:paraId="0CFD4022" w14:textId="77777777" w:rsidR="00606413" w:rsidRDefault="00606413" w:rsidP="00606413">
      <w:pPr>
        <w:pStyle w:val="Paragraphedeliste"/>
      </w:pPr>
    </w:p>
    <w:p w14:paraId="2324904C" w14:textId="52FEF235" w:rsidR="00606413" w:rsidRDefault="00606413" w:rsidP="006E6B38">
      <w:pPr>
        <w:pStyle w:val="Paragraphedeliste"/>
        <w:numPr>
          <w:ilvl w:val="0"/>
          <w:numId w:val="8"/>
        </w:numPr>
      </w:pPr>
      <w:r>
        <w:t>10 points pour le fonctionnement global</w:t>
      </w:r>
    </w:p>
    <w:p w14:paraId="6C9C8A3F" w14:textId="77777777" w:rsidR="006E6B38" w:rsidRDefault="006E6B38" w:rsidP="006E6B38"/>
    <w:p w14:paraId="5BA1E4AA" w14:textId="77777777" w:rsidR="00606413" w:rsidRDefault="00606413" w:rsidP="006E6B38">
      <w:pPr>
        <w:sectPr w:rsidR="00606413" w:rsidSect="00D52021">
          <w:footerReference w:type="default" r:id="rId12"/>
          <w:footerReference w:type="first" r:id="rId13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702845C7" w14:textId="2196C926" w:rsidR="006E6B38" w:rsidRDefault="00E20759" w:rsidP="00E20759">
      <w:pPr>
        <w:pStyle w:val="Titre2"/>
      </w:pPr>
      <w:r>
        <w:lastRenderedPageBreak/>
        <w:t>Planification</w:t>
      </w:r>
    </w:p>
    <w:p w14:paraId="30AF7EF6" w14:textId="57A67A22" w:rsidR="00E20759" w:rsidRDefault="00E20759" w:rsidP="00E20759"/>
    <w:p w14:paraId="28A8513B" w14:textId="0AF542C7" w:rsidR="00E20759" w:rsidRPr="00E20759" w:rsidRDefault="00E20759" w:rsidP="00E20759">
      <w:pPr>
        <w:rPr>
          <w:b/>
          <w:bCs/>
          <w:u w:val="single"/>
        </w:rPr>
      </w:pPr>
      <w:r w:rsidRPr="00E20759">
        <w:rPr>
          <w:b/>
          <w:bCs/>
          <w:u w:val="single"/>
        </w:rPr>
        <w:t>Description du projet :</w:t>
      </w:r>
    </w:p>
    <w:p w14:paraId="7E0F8F93" w14:textId="0D1206EB" w:rsidR="00E20759" w:rsidRDefault="00E20759" w:rsidP="00E2075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A022F7" w14:textId="256A1D0C" w:rsidR="00E20759" w:rsidRDefault="00E20759" w:rsidP="00E20759">
      <w:pPr>
        <w:rPr>
          <w:u w:val="single"/>
        </w:rPr>
      </w:pPr>
    </w:p>
    <w:p w14:paraId="72E91B7D" w14:textId="3A9DBE25" w:rsidR="00E20759" w:rsidRPr="00E20759" w:rsidRDefault="00E20759" w:rsidP="00E20759">
      <w:pPr>
        <w:rPr>
          <w:b/>
          <w:bCs/>
          <w:u w:val="single"/>
        </w:rPr>
      </w:pPr>
      <w:r w:rsidRPr="00E20759">
        <w:rPr>
          <w:b/>
          <w:bCs/>
          <w:u w:val="single"/>
        </w:rPr>
        <w:t>Choix du modèle d’IA :</w:t>
      </w:r>
    </w:p>
    <w:p w14:paraId="509452B4" w14:textId="6535A53F" w:rsidR="00E20759" w:rsidRDefault="00E20759" w:rsidP="00E20759">
      <w:pPr>
        <w:rPr>
          <w:u w:val="single"/>
        </w:rPr>
      </w:pPr>
    </w:p>
    <w:p w14:paraId="48DE2340" w14:textId="6DC8DA26" w:rsidR="00E20759" w:rsidRDefault="00E20759" w:rsidP="00E20759">
      <w:pPr>
        <w:jc w:val="center"/>
      </w:pPr>
      <w:r>
        <w:sym w:font="Wingdings" w:char="F0A1"/>
      </w:r>
      <w:r>
        <w:t xml:space="preserve"> Images</w:t>
      </w:r>
      <w:r>
        <w:tab/>
      </w:r>
      <w:r>
        <w:tab/>
      </w:r>
      <w:r>
        <w:tab/>
      </w:r>
      <w:r>
        <w:sym w:font="Wingdings" w:char="F0A1"/>
      </w:r>
      <w:r>
        <w:t xml:space="preserve"> Sons</w:t>
      </w:r>
      <w:r>
        <w:tab/>
      </w:r>
      <w:r>
        <w:tab/>
      </w:r>
      <w:r>
        <w:sym w:font="Wingdings" w:char="F0A1"/>
      </w:r>
      <w:r>
        <w:t xml:space="preserve"> Postures</w:t>
      </w:r>
    </w:p>
    <w:p w14:paraId="1ADD144F" w14:textId="4D65DD43" w:rsidR="00E20759" w:rsidRDefault="00E20759" w:rsidP="00E20759"/>
    <w:p w14:paraId="57E63E1D" w14:textId="36E9B228" w:rsidR="00E20759" w:rsidRDefault="00E20759" w:rsidP="00E207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E20759" w14:paraId="02862C5E" w14:textId="77777777" w:rsidTr="00E20759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6E4C5C84" w14:textId="23FFA118" w:rsidR="00E20759" w:rsidRPr="00E20759" w:rsidRDefault="00E20759" w:rsidP="00E20759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>Classe # 1 :</w:t>
            </w:r>
          </w:p>
        </w:tc>
      </w:tr>
      <w:tr w:rsidR="00E20759" w14:paraId="1E7B9E83" w14:textId="77777777" w:rsidTr="00E20759">
        <w:trPr>
          <w:trHeight w:val="451"/>
        </w:trPr>
        <w:tc>
          <w:tcPr>
            <w:tcW w:w="4321" w:type="dxa"/>
            <w:vAlign w:val="center"/>
          </w:tcPr>
          <w:p w14:paraId="0B1C63FA" w14:textId="20D3E54C" w:rsidR="00E20759" w:rsidRPr="00E20759" w:rsidRDefault="00E20759" w:rsidP="00E20759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01185B85" w14:textId="05684855" w:rsidR="00E20759" w:rsidRPr="00E20759" w:rsidRDefault="00E20759" w:rsidP="00E20759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E20759" w14:paraId="0ADE77DD" w14:textId="77777777" w:rsidTr="00606413">
        <w:trPr>
          <w:trHeight w:val="3108"/>
        </w:trPr>
        <w:tc>
          <w:tcPr>
            <w:tcW w:w="4321" w:type="dxa"/>
            <w:vAlign w:val="center"/>
          </w:tcPr>
          <w:p w14:paraId="2904123D" w14:textId="77777777" w:rsidR="00E20759" w:rsidRDefault="00E20759" w:rsidP="00E20759">
            <w:pPr>
              <w:jc w:val="center"/>
            </w:pPr>
          </w:p>
        </w:tc>
        <w:tc>
          <w:tcPr>
            <w:tcW w:w="4309" w:type="dxa"/>
            <w:vAlign w:val="center"/>
          </w:tcPr>
          <w:p w14:paraId="358A0494" w14:textId="77777777" w:rsidR="00E20759" w:rsidRDefault="00E20759" w:rsidP="00E20759">
            <w:pPr>
              <w:jc w:val="center"/>
            </w:pPr>
          </w:p>
        </w:tc>
      </w:tr>
    </w:tbl>
    <w:p w14:paraId="172D1977" w14:textId="77777777" w:rsidR="006E6B38" w:rsidRDefault="006E6B38" w:rsidP="006E6B38"/>
    <w:p w14:paraId="3836A1E7" w14:textId="77777777" w:rsidR="006E6B38" w:rsidRDefault="006E6B38" w:rsidP="006E6B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606413" w14:paraId="4E0ADD69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0DDF63F8" w14:textId="11BFE7D8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 xml:space="preserve">Classe #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</w:p>
        </w:tc>
      </w:tr>
      <w:tr w:rsidR="00606413" w14:paraId="63F86A60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11DCE774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62A80C9A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1B02FCBB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4C15DD6F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7DDCCF20" w14:textId="77777777" w:rsidR="00606413" w:rsidRDefault="00606413" w:rsidP="00D80516">
            <w:pPr>
              <w:jc w:val="center"/>
            </w:pPr>
          </w:p>
        </w:tc>
      </w:tr>
      <w:tr w:rsidR="00606413" w14:paraId="0ED737E0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55AAA70B" w14:textId="5F29E958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lastRenderedPageBreak/>
              <w:t xml:space="preserve">Classe #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</w:p>
        </w:tc>
      </w:tr>
      <w:tr w:rsidR="00606413" w14:paraId="4E18C523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71874EE9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6EEB25DF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547F6C1D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274FA390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3542889B" w14:textId="77777777" w:rsidR="00606413" w:rsidRDefault="00606413" w:rsidP="00D80516">
            <w:pPr>
              <w:jc w:val="center"/>
            </w:pPr>
          </w:p>
        </w:tc>
      </w:tr>
    </w:tbl>
    <w:p w14:paraId="22EDF330" w14:textId="320FC371" w:rsidR="006E6B38" w:rsidRDefault="006E6B38" w:rsidP="006E6B38"/>
    <w:p w14:paraId="21C9873E" w14:textId="4B560A0C" w:rsidR="00606413" w:rsidRDefault="00606413" w:rsidP="006E6B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606413" w14:paraId="1F0FCB71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3FE06858" w14:textId="546204A6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 xml:space="preserve">Classe #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</w:p>
        </w:tc>
      </w:tr>
      <w:tr w:rsidR="00606413" w14:paraId="56AC6B68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3BFC6EDD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5E35F2B1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257DE855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2FA15F55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5CD2FE98" w14:textId="77777777" w:rsidR="00606413" w:rsidRDefault="00606413" w:rsidP="00D80516">
            <w:pPr>
              <w:jc w:val="center"/>
            </w:pPr>
          </w:p>
        </w:tc>
      </w:tr>
    </w:tbl>
    <w:p w14:paraId="3ECC54DD" w14:textId="3A9A8919" w:rsidR="00606413" w:rsidRDefault="00606413" w:rsidP="006E6B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606413" w14:paraId="34765C20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37F45BE6" w14:textId="2EA1CCB4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 xml:space="preserve">Classe #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</w:p>
        </w:tc>
      </w:tr>
      <w:tr w:rsidR="00606413" w14:paraId="4B0D2A04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3BB8FBBC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429E3968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228EB94F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5311B01F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689E78D7" w14:textId="77777777" w:rsidR="00606413" w:rsidRDefault="00606413" w:rsidP="00D80516">
            <w:pPr>
              <w:jc w:val="center"/>
            </w:pPr>
          </w:p>
        </w:tc>
      </w:tr>
      <w:tr w:rsidR="00606413" w14:paraId="2700168C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1036F274" w14:textId="3B681C48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lastRenderedPageBreak/>
              <w:t xml:space="preserve">Classe #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</w:p>
        </w:tc>
      </w:tr>
      <w:tr w:rsidR="00606413" w14:paraId="215287BC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496DBA7F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11987879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4E670DF0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762DFF9A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5DB39BA6" w14:textId="77777777" w:rsidR="00606413" w:rsidRDefault="00606413" w:rsidP="00D80516">
            <w:pPr>
              <w:jc w:val="center"/>
            </w:pPr>
          </w:p>
        </w:tc>
      </w:tr>
    </w:tbl>
    <w:p w14:paraId="52DCEABF" w14:textId="77777777" w:rsidR="00606413" w:rsidRPr="00C71DA6" w:rsidRDefault="00606413" w:rsidP="006E6B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606413" w14:paraId="066E530D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0F6A91F6" w14:textId="576B7D94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 xml:space="preserve">Classe #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</w:p>
        </w:tc>
      </w:tr>
      <w:tr w:rsidR="00606413" w14:paraId="5509DA33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5174D48A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0A0AA287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2FFEFE20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7604C977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30B1CC7F" w14:textId="77777777" w:rsidR="00606413" w:rsidRDefault="00606413" w:rsidP="00D80516">
            <w:pPr>
              <w:jc w:val="center"/>
            </w:pPr>
          </w:p>
        </w:tc>
      </w:tr>
    </w:tbl>
    <w:p w14:paraId="7AADFF21" w14:textId="008B7067" w:rsidR="00110FCC" w:rsidRDefault="00F56F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606413" w14:paraId="3264D09A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11E8FDFF" w14:textId="42EE84F9" w:rsidR="00606413" w:rsidRPr="00E20759" w:rsidRDefault="00606413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 xml:space="preserve">Classe # </w:t>
            </w:r>
            <w:r>
              <w:rPr>
                <w:b/>
                <w:bCs/>
                <w:sz w:val="28"/>
                <w:szCs w:val="28"/>
              </w:rPr>
              <w:t>8 </w:t>
            </w:r>
            <w:r w:rsidRPr="00E20759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606413" w14:paraId="1CA474BC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60A3716B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79430F07" w14:textId="77777777" w:rsidR="00606413" w:rsidRPr="00E20759" w:rsidRDefault="00606413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606413" w14:paraId="42CBE4AD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6C1F0711" w14:textId="77777777" w:rsidR="00606413" w:rsidRDefault="00606413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7D5F0EE8" w14:textId="77777777" w:rsidR="00606413" w:rsidRDefault="00606413" w:rsidP="00D80516">
            <w:pPr>
              <w:jc w:val="center"/>
            </w:pPr>
          </w:p>
        </w:tc>
      </w:tr>
    </w:tbl>
    <w:p w14:paraId="0F021E63" w14:textId="7D388C65" w:rsidR="00606413" w:rsidRDefault="00606413" w:rsidP="00606413"/>
    <w:sectPr w:rsidR="00606413" w:rsidSect="00C359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0EBE" w14:textId="77777777" w:rsidR="004501C4" w:rsidRDefault="004501C4" w:rsidP="006E6B38">
      <w:r>
        <w:separator/>
      </w:r>
    </w:p>
  </w:endnote>
  <w:endnote w:type="continuationSeparator" w:id="0">
    <w:p w14:paraId="016FAE89" w14:textId="77777777" w:rsidR="004501C4" w:rsidRDefault="004501C4" w:rsidP="006E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ECH GP">
    <w:panose1 w:val="020B0900000000000000"/>
    <w:charset w:val="00"/>
    <w:family w:val="swiss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97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60"/>
      <w:gridCol w:w="493"/>
    </w:tblGrid>
    <w:tr w:rsidR="0089603C" w14:paraId="16D54746" w14:textId="77777777" w:rsidTr="0089603C">
      <w:trPr>
        <w:trHeight w:val="320"/>
        <w:jc w:val="right"/>
      </w:trPr>
      <w:tc>
        <w:tcPr>
          <w:tcW w:w="8660" w:type="dxa"/>
          <w:vAlign w:val="center"/>
        </w:tcPr>
        <w:p w14:paraId="4CE7BA5A" w14:textId="77777777" w:rsidR="0089603C" w:rsidRDefault="00F56F51" w:rsidP="0089603C">
          <w:pPr>
            <w:pStyle w:val="En-tte"/>
            <w:jc w:val="right"/>
            <w:rPr>
              <w:caps/>
              <w:color w:val="000000" w:themeColor="text1"/>
            </w:rPr>
          </w:pPr>
        </w:p>
      </w:tc>
      <w:tc>
        <w:tcPr>
          <w:tcW w:w="493" w:type="dxa"/>
          <w:shd w:val="clear" w:color="auto" w:fill="4F8BB2"/>
          <w:vAlign w:val="center"/>
        </w:tcPr>
        <w:p w14:paraId="70E4DBE8" w14:textId="77777777" w:rsidR="0089603C" w:rsidRDefault="00BD1E7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F1C02CD" w14:textId="77777777" w:rsidR="0089603C" w:rsidRDefault="00F56F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6"/>
      <w:gridCol w:w="2826"/>
      <w:gridCol w:w="2807"/>
    </w:tblGrid>
    <w:tr w:rsidR="004A5F14" w14:paraId="473F71A8" w14:textId="77777777" w:rsidTr="00442A84">
      <w:trPr>
        <w:trHeight w:val="850"/>
        <w:jc w:val="center"/>
      </w:trPr>
      <w:tc>
        <w:tcPr>
          <w:tcW w:w="2806" w:type="dxa"/>
          <w:vAlign w:val="center"/>
        </w:tcPr>
        <w:p w14:paraId="116A85F1" w14:textId="77777777" w:rsidR="004A5F14" w:rsidRDefault="004A5F14" w:rsidP="004A5F14">
          <w:pPr>
            <w:pStyle w:val="En-tte"/>
            <w:jc w:val="center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67F81E95" wp14:editId="34BA3131">
                <wp:extent cx="655607" cy="229381"/>
                <wp:effectExtent l="0" t="0" r="0" b="0"/>
                <wp:docPr id="15" name="Image 1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 15" descr="Une image contenant texte, clipart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84" cy="233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7" w:type="dxa"/>
          <w:vAlign w:val="center"/>
        </w:tcPr>
        <w:p w14:paraId="3EA12E2A" w14:textId="77777777" w:rsidR="004A5F14" w:rsidRDefault="004A5F14" w:rsidP="004A5F14">
          <w:pPr>
            <w:pStyle w:val="En-tte"/>
            <w:jc w:val="center"/>
            <w:rPr>
              <w:caps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65FDF054" wp14:editId="59F9A3F3">
                <wp:extent cx="1654175" cy="323850"/>
                <wp:effectExtent l="0" t="0" r="3175" b="0"/>
                <wp:docPr id="14" name="Graphiqu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7" w:type="dxa"/>
          <w:vAlign w:val="center"/>
        </w:tcPr>
        <w:p w14:paraId="4874E344" w14:textId="77777777" w:rsidR="004A5F14" w:rsidRDefault="004A5F14" w:rsidP="004A5F14">
          <w:pPr>
            <w:pStyle w:val="En-tte"/>
            <w:jc w:val="center"/>
            <w:rPr>
              <w:caps/>
              <w:color w:val="000000" w:themeColor="text1"/>
            </w:rPr>
          </w:pPr>
          <w:r w:rsidRPr="00E5655D">
            <w:rPr>
              <w:noProof/>
            </w:rPr>
            <w:drawing>
              <wp:inline distT="0" distB="0" distL="0" distR="0" wp14:anchorId="59138E86" wp14:editId="5E4F7E13">
                <wp:extent cx="845820" cy="447675"/>
                <wp:effectExtent l="0" t="0" r="0" b="9525"/>
                <wp:docPr id="6" name="Image 6" descr="Une image contenant texte, bâtimen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 descr="Une image contenant texte, bâtiment&#10;&#10;Description générée automatiquement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8AF82B" w14:textId="77777777" w:rsidR="00D52021" w:rsidRDefault="00D520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3405" w14:textId="77777777" w:rsidR="004501C4" w:rsidRDefault="004501C4" w:rsidP="006E6B38">
      <w:r>
        <w:separator/>
      </w:r>
    </w:p>
  </w:footnote>
  <w:footnote w:type="continuationSeparator" w:id="0">
    <w:p w14:paraId="1F3F7F9D" w14:textId="77777777" w:rsidR="004501C4" w:rsidRDefault="004501C4" w:rsidP="006E6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B9"/>
    <w:multiLevelType w:val="hybridMultilevel"/>
    <w:tmpl w:val="EFE00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2D5F"/>
    <w:multiLevelType w:val="hybridMultilevel"/>
    <w:tmpl w:val="8B98D13A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BF2E7B"/>
    <w:multiLevelType w:val="hybridMultilevel"/>
    <w:tmpl w:val="A85EA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751D5"/>
    <w:multiLevelType w:val="hybridMultilevel"/>
    <w:tmpl w:val="362A34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0D8D"/>
    <w:multiLevelType w:val="hybridMultilevel"/>
    <w:tmpl w:val="029C654E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09A4867"/>
    <w:multiLevelType w:val="hybridMultilevel"/>
    <w:tmpl w:val="CDEA0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017EA"/>
    <w:multiLevelType w:val="hybridMultilevel"/>
    <w:tmpl w:val="50EE55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297F60"/>
    <w:multiLevelType w:val="hybridMultilevel"/>
    <w:tmpl w:val="BEE6FA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C4"/>
    <w:rsid w:val="000B01FE"/>
    <w:rsid w:val="001C4DBF"/>
    <w:rsid w:val="0027415D"/>
    <w:rsid w:val="00373436"/>
    <w:rsid w:val="004501C4"/>
    <w:rsid w:val="004A5F14"/>
    <w:rsid w:val="00606413"/>
    <w:rsid w:val="006E6B38"/>
    <w:rsid w:val="00905F7E"/>
    <w:rsid w:val="00914EAA"/>
    <w:rsid w:val="009D046C"/>
    <w:rsid w:val="009F5E8F"/>
    <w:rsid w:val="00BB3D02"/>
    <w:rsid w:val="00BB5C22"/>
    <w:rsid w:val="00BD1E75"/>
    <w:rsid w:val="00C17EB1"/>
    <w:rsid w:val="00C3599D"/>
    <w:rsid w:val="00CB2892"/>
    <w:rsid w:val="00D52021"/>
    <w:rsid w:val="00D52B8D"/>
    <w:rsid w:val="00E20759"/>
    <w:rsid w:val="00F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D1B6"/>
  <w14:defaultImageDpi w14:val="32767"/>
  <w15:chartTrackingRefBased/>
  <w15:docId w15:val="{BE8FCF83-3C50-4587-8589-CE29A0CE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6413"/>
    <w:pPr>
      <w:jc w:val="both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B38"/>
    <w:pPr>
      <w:keepNext/>
      <w:keepLines/>
      <w:spacing w:before="40"/>
      <w:outlineLvl w:val="1"/>
    </w:pPr>
    <w:rPr>
      <w:rFonts w:eastAsiaTheme="majorEastAsia" w:cstheme="majorBidi"/>
      <w:b/>
      <w:color w:val="3449A0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6B38"/>
    <w:rPr>
      <w:rFonts w:eastAsiaTheme="majorEastAsia" w:cstheme="majorBidi"/>
      <w:b/>
      <w:color w:val="3449A0"/>
      <w:sz w:val="28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6E6B3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E6B38"/>
  </w:style>
  <w:style w:type="paragraph" w:styleId="Pieddepage">
    <w:name w:val="footer"/>
    <w:basedOn w:val="Normal"/>
    <w:link w:val="PieddepageCar"/>
    <w:uiPriority w:val="99"/>
    <w:unhideWhenUsed/>
    <w:rsid w:val="006E6B3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6B38"/>
  </w:style>
  <w:style w:type="paragraph" w:styleId="Titre">
    <w:name w:val="Title"/>
    <w:basedOn w:val="Normal"/>
    <w:next w:val="Normal"/>
    <w:link w:val="TitreCar"/>
    <w:uiPriority w:val="10"/>
    <w:qFormat/>
    <w:rsid w:val="006E6B38"/>
    <w:pPr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6B38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6E6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eguay\Documents\Mod&#232;les%20Office%20personnalis&#233;s\Manuel%20T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4bb9217-4f98-4bab-b891-423da8c0bf3a" xsi:nil="true"/>
    <Invited_Students xmlns="14bb9217-4f98-4bab-b891-423da8c0bf3a" xsi:nil="true"/>
    <Templates xmlns="14bb9217-4f98-4bab-b891-423da8c0bf3a" xsi:nil="true"/>
    <Math_Settings xmlns="14bb9217-4f98-4bab-b891-423da8c0bf3a" xsi:nil="true"/>
    <Has_Teacher_Only_SectionGroup xmlns="14bb9217-4f98-4bab-b891-423da8c0bf3a" xsi:nil="true"/>
    <FolderType xmlns="14bb9217-4f98-4bab-b891-423da8c0bf3a" xsi:nil="true"/>
    <Owner xmlns="14bb9217-4f98-4bab-b891-423da8c0bf3a">
      <UserInfo>
        <DisplayName/>
        <AccountId xsi:nil="true"/>
        <AccountType/>
      </UserInfo>
    </Owner>
    <Invited_Teachers xmlns="14bb9217-4f98-4bab-b891-423da8c0bf3a" xsi:nil="true"/>
    <LMS_Mappings xmlns="14bb9217-4f98-4bab-b891-423da8c0bf3a" xsi:nil="true"/>
    <DefaultSectionNames xmlns="14bb9217-4f98-4bab-b891-423da8c0bf3a" xsi:nil="true"/>
    <Is_Collaboration_Space_Locked xmlns="14bb9217-4f98-4bab-b891-423da8c0bf3a" xsi:nil="true"/>
    <NotebookType xmlns="14bb9217-4f98-4bab-b891-423da8c0bf3a" xsi:nil="true"/>
    <CultureName xmlns="14bb9217-4f98-4bab-b891-423da8c0bf3a" xsi:nil="true"/>
    <Self_Registration_Enabled xmlns="14bb9217-4f98-4bab-b891-423da8c0bf3a" xsi:nil="true"/>
    <Students xmlns="14bb9217-4f98-4bab-b891-423da8c0bf3a">
      <UserInfo>
        <DisplayName/>
        <AccountId xsi:nil="true"/>
        <AccountType/>
      </UserInfo>
    </Students>
    <Distribution_Groups xmlns="14bb9217-4f98-4bab-b891-423da8c0bf3a" xsi:nil="true"/>
    <TeamsChannelId xmlns="14bb9217-4f98-4bab-b891-423da8c0bf3a" xsi:nil="true"/>
    <IsNotebookLocked xmlns="14bb9217-4f98-4bab-b891-423da8c0bf3a" xsi:nil="true"/>
    <Teachers xmlns="14bb9217-4f98-4bab-b891-423da8c0bf3a">
      <UserInfo>
        <DisplayName/>
        <AccountId xsi:nil="true"/>
        <AccountType/>
      </UserInfo>
    </Teachers>
    <Student_Groups xmlns="14bb9217-4f98-4bab-b891-423da8c0bf3a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AC71C3C65F74789D22C33190EB0DC" ma:contentTypeVersion="34" ma:contentTypeDescription="Crée un document." ma:contentTypeScope="" ma:versionID="4f203c6e1e04717cd0bf87a188383f32">
  <xsd:schema xmlns:xsd="http://www.w3.org/2001/XMLSchema" xmlns:xs="http://www.w3.org/2001/XMLSchema" xmlns:p="http://schemas.microsoft.com/office/2006/metadata/properties" xmlns:ns3="14bb9217-4f98-4bab-b891-423da8c0bf3a" xmlns:ns4="9f9c4343-36c1-4603-ac15-c0c471c57f41" targetNamespace="http://schemas.microsoft.com/office/2006/metadata/properties" ma:root="true" ma:fieldsID="2ecf9b637ef68fdfa8cc59957ecf63e7" ns3:_="" ns4:_="">
    <xsd:import namespace="14bb9217-4f98-4bab-b891-423da8c0bf3a"/>
    <xsd:import namespace="9f9c4343-36c1-4603-ac15-c0c471c57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b9217-4f98-4bab-b891-423da8c0b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c4343-36c1-4603-ac15-c0c471c57f41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4FE41-100A-4158-B8EB-FE71E912B9F0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14bb9217-4f98-4bab-b891-423da8c0b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f9c4343-36c1-4603-ac15-c0c471c57f4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17D318F-4C70-4860-B749-795774EE4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8AD55-E642-4B51-9836-2A2FA193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b9217-4f98-4bab-b891-423da8c0bf3a"/>
    <ds:schemaRef ds:uri="9f9c4343-36c1-4603-ac15-c0c471c57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Manuel TM</Template>
  <TotalTime>0</TotalTime>
  <Pages>4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 Guay</dc:creator>
  <cp:keywords/>
  <dc:description/>
  <cp:lastModifiedBy>Émilie Guay</cp:lastModifiedBy>
  <cp:revision>2</cp:revision>
  <dcterms:created xsi:type="dcterms:W3CDTF">2022-08-23T17:45:00Z</dcterms:created>
  <dcterms:modified xsi:type="dcterms:W3CDTF">2022-08-23T17:45:00Z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0x010100D48AC71C3C65F74789D22C33190EB0DC</vt:lpwstr>
  </property>
</Properties>
</file>