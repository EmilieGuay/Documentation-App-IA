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8A77" w14:textId="1F840558" w:rsidR="006E6B38" w:rsidRPr="00E5655D" w:rsidRDefault="00F52F8E" w:rsidP="006E6B38">
      <w:bookmarkStart w:id="0" w:name="_Hlk87865326"/>
      <w:bookmarkEnd w:id="0"/>
      <w:r w:rsidRPr="00E5655D">
        <w:rPr>
          <w:noProof/>
        </w:rPr>
        <w:drawing>
          <wp:anchor distT="0" distB="0" distL="114300" distR="114300" simplePos="0" relativeHeight="251661312" behindDoc="0" locked="0" layoutInCell="1" allowOverlap="1" wp14:anchorId="7ADBD277" wp14:editId="1B94EE00">
            <wp:simplePos x="0" y="0"/>
            <wp:positionH relativeFrom="column">
              <wp:posOffset>5200650</wp:posOffset>
            </wp:positionH>
            <wp:positionV relativeFrom="paragraph">
              <wp:posOffset>-590550</wp:posOffset>
            </wp:positionV>
            <wp:extent cx="845820" cy="447675"/>
            <wp:effectExtent l="0" t="0" r="0" b="9525"/>
            <wp:wrapNone/>
            <wp:docPr id="6" name="Image 6" descr="Une image contenant text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bâtimen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845820" cy="447675"/>
                    </a:xfrm>
                    <a:prstGeom prst="rect">
                      <a:avLst/>
                    </a:prstGeom>
                  </pic:spPr>
                </pic:pic>
              </a:graphicData>
            </a:graphic>
            <wp14:sizeRelH relativeFrom="page">
              <wp14:pctWidth>0</wp14:pctWidth>
            </wp14:sizeRelH>
            <wp14:sizeRelV relativeFrom="page">
              <wp14:pctHeight>0</wp14:pctHeight>
            </wp14:sizeRelV>
          </wp:anchor>
        </w:drawing>
      </w:r>
      <w:r w:rsidR="00C46D05" w:rsidRPr="00E5655D">
        <w:rPr>
          <w:noProof/>
        </w:rPr>
        <mc:AlternateContent>
          <mc:Choice Requires="wps">
            <w:drawing>
              <wp:anchor distT="0" distB="0" distL="114300" distR="114300" simplePos="0" relativeHeight="251658240" behindDoc="0" locked="0" layoutInCell="1" allowOverlap="1" wp14:anchorId="161BE054" wp14:editId="3B7B3BD5">
                <wp:simplePos x="0" y="0"/>
                <wp:positionH relativeFrom="column">
                  <wp:posOffset>-1243208</wp:posOffset>
                </wp:positionH>
                <wp:positionV relativeFrom="paragraph">
                  <wp:posOffset>12527</wp:posOffset>
                </wp:positionV>
                <wp:extent cx="7887335" cy="726510"/>
                <wp:effectExtent l="0" t="0" r="12065" b="10160"/>
                <wp:wrapNone/>
                <wp:docPr id="9" name="Rectangle 9"/>
                <wp:cNvGraphicFramePr/>
                <a:graphic xmlns:a="http://schemas.openxmlformats.org/drawingml/2006/main">
                  <a:graphicData uri="http://schemas.microsoft.com/office/word/2010/wordprocessingShape">
                    <wps:wsp>
                      <wps:cNvSpPr/>
                      <wps:spPr>
                        <a:xfrm>
                          <a:off x="0" y="0"/>
                          <a:ext cx="7887335" cy="726510"/>
                        </a:xfrm>
                        <a:prstGeom prst="rect">
                          <a:avLst/>
                        </a:prstGeom>
                        <a:solidFill>
                          <a:srgbClr val="3449A0"/>
                        </a:solidFill>
                        <a:ln>
                          <a:solidFill>
                            <a:srgbClr val="A3C7E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5D4FB" w14:textId="2A4B686E" w:rsidR="00C043A1" w:rsidRDefault="00B358EC" w:rsidP="006E6B38">
                            <w:pPr>
                              <w:pStyle w:val="Titre"/>
                              <w:jc w:val="center"/>
                              <w:rPr>
                                <w:b/>
                                <w:bCs/>
                                <w:sz w:val="48"/>
                                <w:szCs w:val="48"/>
                                <w:lang w:val="fr-CA"/>
                              </w:rPr>
                            </w:pPr>
                            <w:r>
                              <w:rPr>
                                <w:b/>
                                <w:bCs/>
                                <w:sz w:val="48"/>
                                <w:szCs w:val="48"/>
                                <w:lang w:val="fr-CA"/>
                              </w:rPr>
                              <w:t>Introduction à l’IA</w:t>
                            </w:r>
                            <w:r w:rsidR="00E67560">
                              <w:rPr>
                                <w:b/>
                                <w:bCs/>
                                <w:sz w:val="48"/>
                                <w:szCs w:val="48"/>
                                <w:lang w:val="fr-CA"/>
                              </w:rPr>
                              <w:t>-Partie 2</w:t>
                            </w:r>
                          </w:p>
                          <w:p w14:paraId="5AED72A9" w14:textId="64965B2F" w:rsidR="00C043A1" w:rsidRPr="00F52F8E" w:rsidRDefault="00C043A1" w:rsidP="00F52F8E">
                            <w:pPr>
                              <w:jc w:val="center"/>
                              <w:rPr>
                                <w:lang w:val="fr-CA"/>
                              </w:rPr>
                            </w:pPr>
                            <w:r>
                              <w:rPr>
                                <w:lang w:val="fr-CA"/>
                              </w:rPr>
                              <w:t>Feuille</w:t>
                            </w:r>
                            <w:r w:rsidR="0064623E">
                              <w:rPr>
                                <w:lang w:val="fr-CA"/>
                              </w:rPr>
                              <w:t>t</w:t>
                            </w:r>
                            <w:r>
                              <w:rPr>
                                <w:lang w:val="fr-CA"/>
                              </w:rPr>
                              <w:t xml:space="preserve"> d’activité</w:t>
                            </w:r>
                            <w:r w:rsidR="0064623E">
                              <w:rPr>
                                <w:lang w:val="fr-CA"/>
                              </w:rPr>
                              <w:t>s</w:t>
                            </w:r>
                            <w:r>
                              <w:rPr>
                                <w:lang w:val="fr-CA"/>
                              </w:rPr>
                              <w:t xml:space="preserve"> pour les élèves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BE054" id="Rectangle 9" o:spid="_x0000_s1026" style="position:absolute;left:0;text-align:left;margin-left:-97.9pt;margin-top:1pt;width:621.05pt;height:5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" fillcolor="#3449a0" strokecolor="#a3c7ed" strokeweight="1pt">
                <v:textbox>
                  <w:txbxContent>
                    <w:p w14:paraId="3E45D4FB" w14:textId="2A4B686E" w:rsidR="00C043A1" w:rsidRDefault="00B358EC" w:rsidP="006E6B38">
                      <w:pPr>
                        <w:pStyle w:val="Titre"/>
                        <w:jc w:val="center"/>
                        <w:rPr>
                          <w:b/>
                          <w:bCs/>
                          <w:sz w:val="48"/>
                          <w:szCs w:val="48"/>
                          <w:lang w:val="fr-CA"/>
                        </w:rPr>
                      </w:pPr>
                      <w:r>
                        <w:rPr>
                          <w:b/>
                          <w:bCs/>
                          <w:sz w:val="48"/>
                          <w:szCs w:val="48"/>
                          <w:lang w:val="fr-CA"/>
                        </w:rPr>
                        <w:t>Introduction à l’IA</w:t>
                      </w:r>
                      <w:r w:rsidR="00E67560">
                        <w:rPr>
                          <w:b/>
                          <w:bCs/>
                          <w:sz w:val="48"/>
                          <w:szCs w:val="48"/>
                          <w:lang w:val="fr-CA"/>
                        </w:rPr>
                        <w:t>-Partie 2</w:t>
                      </w:r>
                    </w:p>
                    <w:p w14:paraId="5AED72A9" w14:textId="64965B2F" w:rsidR="00C043A1" w:rsidRPr="00F52F8E" w:rsidRDefault="00C043A1" w:rsidP="00F52F8E">
                      <w:pPr>
                        <w:jc w:val="center"/>
                        <w:rPr>
                          <w:lang w:val="fr-CA"/>
                        </w:rPr>
                      </w:pPr>
                      <w:r>
                        <w:rPr>
                          <w:lang w:val="fr-CA"/>
                        </w:rPr>
                        <w:t>Feuille</w:t>
                      </w:r>
                      <w:r w:rsidR="0064623E">
                        <w:rPr>
                          <w:lang w:val="fr-CA"/>
                        </w:rPr>
                        <w:t>t</w:t>
                      </w:r>
                      <w:r>
                        <w:rPr>
                          <w:lang w:val="fr-CA"/>
                        </w:rPr>
                        <w:t xml:space="preserve"> d’activité</w:t>
                      </w:r>
                      <w:r w:rsidR="0064623E">
                        <w:rPr>
                          <w:lang w:val="fr-CA"/>
                        </w:rPr>
                        <w:t>s</w:t>
                      </w:r>
                      <w:r>
                        <w:rPr>
                          <w:lang w:val="fr-CA"/>
                        </w:rPr>
                        <w:t xml:space="preserve"> pour les élèves</w:t>
                      </w:r>
                    </w:p>
                  </w:txbxContent>
                </v:textbox>
              </v:rect>
            </w:pict>
          </mc:Fallback>
        </mc:AlternateContent>
      </w:r>
      <w:r w:rsidR="006E6B38" w:rsidRPr="00E5655D">
        <w:rPr>
          <w:noProof/>
        </w:rPr>
        <mc:AlternateContent>
          <mc:Choice Requires="wpg">
            <w:drawing>
              <wp:anchor distT="0" distB="0" distL="114300" distR="114300" simplePos="0" relativeHeight="251660288" behindDoc="0" locked="0" layoutInCell="1" allowOverlap="1" wp14:anchorId="45AED91B" wp14:editId="01B33F50">
                <wp:simplePos x="0" y="0"/>
                <wp:positionH relativeFrom="column">
                  <wp:posOffset>-1447800</wp:posOffset>
                </wp:positionH>
                <wp:positionV relativeFrom="paragraph">
                  <wp:posOffset>-1285875</wp:posOffset>
                </wp:positionV>
                <wp:extent cx="1620000" cy="1620000"/>
                <wp:effectExtent l="0" t="0" r="18415" b="18415"/>
                <wp:wrapNone/>
                <wp:docPr id="5" name="Groupe 5"/>
                <wp:cNvGraphicFramePr/>
                <a:graphic xmlns:a="http://schemas.openxmlformats.org/drawingml/2006/main">
                  <a:graphicData uri="http://schemas.microsoft.com/office/word/2010/wordprocessingGroup">
                    <wpg:wgp>
                      <wpg:cNvGrpSpPr/>
                      <wpg:grpSpPr>
                        <a:xfrm>
                          <a:off x="0" y="0"/>
                          <a:ext cx="1620000" cy="1620000"/>
                          <a:chOff x="0" y="0"/>
                          <a:chExt cx="1620000" cy="1620000"/>
                        </a:xfrm>
                      </wpg:grpSpPr>
                      <wps:wsp>
                        <wps:cNvPr id="3" name="Ellipse 3"/>
                        <wps:cNvSpPr/>
                        <wps:spPr>
                          <a:xfrm>
                            <a:off x="0" y="0"/>
                            <a:ext cx="1620000" cy="1620000"/>
                          </a:xfrm>
                          <a:prstGeom prst="ellipse">
                            <a:avLst/>
                          </a:prstGeom>
                          <a:solidFill>
                            <a:schemeClr val="bg1"/>
                          </a:solidFill>
                          <a:ln>
                            <a:solidFill>
                              <a:srgbClr val="A3C7E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529865" y="555137"/>
                            <a:ext cx="765709" cy="796245"/>
                          </a:xfrm>
                          <a:prstGeom prst="rect">
                            <a:avLst/>
                          </a:prstGeom>
                        </pic:spPr>
                      </pic:pic>
                    </wpg:wgp>
                  </a:graphicData>
                </a:graphic>
              </wp:anchor>
            </w:drawing>
          </mc:Choice>
          <mc:Fallback>
            <w:pict>
              <v:group w14:anchorId="40FE7028" id="Groupe 5" o:spid="_x0000_s1026" style="position:absolute;margin-left:-114pt;margin-top:-101.25pt;width:127.55pt;height:127.55pt;z-index:251660288" coordsize="16200,16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D2UzjRAAAgAElEQVQ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AAAAAAAAAAAQHBiQAAAAAAAAAAAAAAA&#10;AAAITgwIAAAAAAAAAAAAAAAAAMGJAQEAAAAAAAAAAAAAAAAgODEgAAAAAAAAAAAAAAAAAAQnBgQA&#10;AAAAAAAAAAAAAACA4MSAAAAAAAAAAAAAAAAAABCcGBAAAAAAAAAAAAAAAAAAghMDAgAAAAAAAAAA&#10;AAAAAEBwYkAAAAAAAAAAAAAAAAAACE4MCAAAAAAAAAAAAAAAAADBiQ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AAAAAAAAAAAQHBiQAAAAAAAAAAAAAAA&#10;AAAITgwIAAAAAAAAAAAAAAAAAMGJAQEAAAAAAAAAAAAAAAAgODEgAAAAAAAAAAAAAAAAAAQnBgQA&#10;AAAAAAAAAAAAAACA4MSAAAAAAAAAAAAAAAAAABCcGBAAAAAAAAAAAAAAAAAAghMDAgAAAAAAAAAA&#10;AAAAAEBwYkAAAAAAAAAAAAAAAAAACE4MCAAAAAAAAAAAAAAAAADBiQ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AAAAAAAAAAAQHBiQAAAAAAAAAAAAAAA&#10;AAAITgwIAAAAAAAAAAAAAAAAAMGJAQEAAAAAAAAAAAAAAAAgODEgAAAAAAAAAAAAAAAAAAQnBgQA&#10;AAAAAAAAAAAAAACA4MSAAAAAAAAAAAAAAAAAABCcGBAAAAAAAAAAAAAAAAAAghMDAgAAAAAAAAAA&#10;AAAAAEBwYkAAAAAAAAAAAAAAAAAACE4MCAAAAAAAAAAAAAAAAADBiQ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AgAAAAAAAAAAAAAAAEA4MSAAAAAAAAAA&#10;AAAAAAAAhBMDAgAAAAAAAAAAAAAAAEA4MSAAAAAAAAAAAAAAAAAAhBMDAgAAAAAAAAAAAAAAAE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AgAAAAAAAAAAAAAAAEA4MSAAAAAAAAAA&#10;AAAAAAAAhBMDAgAAAAAAAAAAAAAAAEA4MSAAAAAAAAAAAAAAAAAAhBMDAgAAAAAAAAAAAAAAAE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AgAAAAAAAAAAAAAAAEA4MSAAAAAAAAAA&#10;AAAAAAAAhBMDAgAAAAAAAAAAAAAAAEA4MSAAAAAAAAAAAAAAAAAAhBMDAgAAAAAAAAAAAAAAAE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">
                <v:oval id="Ellipse 3" o:spid="_x0000_s1027" style="position:absolute;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" fillcolor="white [3212]" strokecolor="#a3c7ed"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5298;top:5551;width:7657;height:7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">
                  <v:imagedata r:id="rId13" o:title=""/>
                </v:shape>
              </v:group>
            </w:pict>
          </mc:Fallback>
        </mc:AlternateContent>
      </w:r>
      <w:r w:rsidR="006E6B38" w:rsidRPr="00E5655D">
        <w:rPr>
          <w:noProof/>
        </w:rPr>
        <mc:AlternateContent>
          <mc:Choice Requires="wps">
            <w:drawing>
              <wp:anchor distT="0" distB="0" distL="114300" distR="114300" simplePos="0" relativeHeight="251659264" behindDoc="0" locked="0" layoutInCell="1" allowOverlap="1" wp14:anchorId="289B8342" wp14:editId="549086E0">
                <wp:simplePos x="0" y="0"/>
                <wp:positionH relativeFrom="column">
                  <wp:posOffset>-1155065</wp:posOffset>
                </wp:positionH>
                <wp:positionV relativeFrom="paragraph">
                  <wp:posOffset>-916305</wp:posOffset>
                </wp:positionV>
                <wp:extent cx="7840980" cy="930275"/>
                <wp:effectExtent l="0" t="0" r="26670" b="22225"/>
                <wp:wrapNone/>
                <wp:docPr id="2" name="Rectangle 2"/>
                <wp:cNvGraphicFramePr/>
                <a:graphic xmlns:a="http://schemas.openxmlformats.org/drawingml/2006/main">
                  <a:graphicData uri="http://schemas.microsoft.com/office/word/2010/wordprocessingShape">
                    <wps:wsp>
                      <wps:cNvSpPr/>
                      <wps:spPr>
                        <a:xfrm>
                          <a:off x="0" y="0"/>
                          <a:ext cx="7840980" cy="930275"/>
                        </a:xfrm>
                        <a:prstGeom prst="rect">
                          <a:avLst/>
                        </a:prstGeom>
                        <a:solidFill>
                          <a:srgbClr val="A3C7ED"/>
                        </a:solidFill>
                        <a:ln>
                          <a:solidFill>
                            <a:srgbClr val="A3C7E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75121" w14:textId="28FB9A8E" w:rsidR="00C043A1" w:rsidRPr="00E00DBA" w:rsidRDefault="00C043A1" w:rsidP="006E6B38">
                            <w:pPr>
                              <w:ind w:firstLine="2268"/>
                              <w:jc w:val="left"/>
                              <w:rPr>
                                <w:rFonts w:ascii="ROBOTECH GP" w:hAnsi="ROBOTECH GP"/>
                                <w:color w:val="4F8BB2"/>
                                <w:sz w:val="56"/>
                                <w:szCs w:val="56"/>
                                <w:lang w:val="fr-CA"/>
                              </w:rPr>
                            </w:pPr>
                            <w:r w:rsidRPr="00E00DBA">
                              <w:rPr>
                                <w:rFonts w:ascii="ROBOTECH GP" w:hAnsi="ROBOTECH GP"/>
                                <w:color w:val="4F8BB2"/>
                                <w:sz w:val="56"/>
                                <w:szCs w:val="56"/>
                                <w:lang w:val="fr-CA"/>
                              </w:rPr>
                              <w:t>Club de robotique</w:t>
                            </w:r>
                          </w:p>
                          <w:p w14:paraId="3D001037" w14:textId="77777777" w:rsidR="00C043A1" w:rsidRPr="00E00DBA" w:rsidRDefault="00C043A1" w:rsidP="006E6B38">
                            <w:pPr>
                              <w:ind w:firstLine="2268"/>
                              <w:jc w:val="left"/>
                              <w:rPr>
                                <w:rFonts w:ascii="Arial" w:hAnsi="Arial" w:cs="Arial"/>
                                <w:b/>
                                <w:bCs/>
                                <w:color w:val="3449A0"/>
                                <w:sz w:val="32"/>
                                <w:szCs w:val="32"/>
                                <w:lang w:val="fr-CA"/>
                              </w:rPr>
                            </w:pPr>
                            <w:r w:rsidRPr="00E00DBA">
                              <w:rPr>
                                <w:rFonts w:asciiTheme="majorHAnsi" w:hAnsiTheme="majorHAnsi" w:cstheme="majorHAnsi"/>
                                <w:b/>
                                <w:bCs/>
                                <w:color w:val="3449A0"/>
                                <w:sz w:val="32"/>
                                <w:szCs w:val="32"/>
                                <w:lang w:val="fr-CA"/>
                              </w:rPr>
                              <w:t>CÉGEP</w:t>
                            </w:r>
                            <w:r w:rsidRPr="00E00DBA">
                              <w:rPr>
                                <w:rFonts w:ascii="Arial" w:hAnsi="Arial" w:cs="Arial"/>
                                <w:b/>
                                <w:bCs/>
                                <w:color w:val="3449A0"/>
                                <w:sz w:val="32"/>
                                <w:szCs w:val="32"/>
                                <w:lang w:val="fr-CA"/>
                              </w:rPr>
                              <w:t xml:space="preserve"> </w:t>
                            </w:r>
                            <w:r w:rsidRPr="00E00DBA">
                              <w:rPr>
                                <w:rFonts w:asciiTheme="majorHAnsi" w:hAnsiTheme="majorHAnsi" w:cstheme="majorHAnsi"/>
                                <w:b/>
                                <w:bCs/>
                                <w:color w:val="3449A0"/>
                                <w:sz w:val="32"/>
                                <w:szCs w:val="32"/>
                                <w:lang w:val="fr-CA"/>
                              </w:rPr>
                              <w:t>DE JONQUIÈRE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B8342" id="Rectangle 2" o:spid="_x0000_s1027" style="position:absolute;left:0;text-align:left;margin-left:-90.95pt;margin-top:-72.15pt;width:617.4pt;height: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" fillcolor="#a3c7ed" strokecolor="#a3c7ed" strokeweight="1pt">
                <v:textbox>
                  <w:txbxContent>
                    <w:p w14:paraId="1A475121" w14:textId="28FB9A8E" w:rsidR="00C043A1" w:rsidRPr="00E00DBA" w:rsidRDefault="00C043A1" w:rsidP="006E6B38">
                      <w:pPr>
                        <w:ind w:firstLine="2268"/>
                        <w:jc w:val="left"/>
                        <w:rPr>
                          <w:rFonts w:ascii="ROBOTECH GP" w:hAnsi="ROBOTECH GP"/>
                          <w:color w:val="4F8BB2"/>
                          <w:sz w:val="56"/>
                          <w:szCs w:val="56"/>
                          <w:lang w:val="fr-CA"/>
                        </w:rPr>
                      </w:pPr>
                      <w:r w:rsidRPr="00E00DBA">
                        <w:rPr>
                          <w:rFonts w:ascii="ROBOTECH GP" w:hAnsi="ROBOTECH GP"/>
                          <w:color w:val="4F8BB2"/>
                          <w:sz w:val="56"/>
                          <w:szCs w:val="56"/>
                          <w:lang w:val="fr-CA"/>
                        </w:rPr>
                        <w:t>Club de robotique</w:t>
                      </w:r>
                    </w:p>
                    <w:p w14:paraId="3D001037" w14:textId="77777777" w:rsidR="00C043A1" w:rsidRPr="00E00DBA" w:rsidRDefault="00C043A1" w:rsidP="006E6B38">
                      <w:pPr>
                        <w:ind w:firstLine="2268"/>
                        <w:jc w:val="left"/>
                        <w:rPr>
                          <w:rFonts w:ascii="Arial" w:hAnsi="Arial" w:cs="Arial"/>
                          <w:b/>
                          <w:bCs/>
                          <w:color w:val="3449A0"/>
                          <w:sz w:val="32"/>
                          <w:szCs w:val="32"/>
                          <w:lang w:val="fr-CA"/>
                        </w:rPr>
                      </w:pPr>
                      <w:r w:rsidRPr="00E00DBA">
                        <w:rPr>
                          <w:rFonts w:asciiTheme="majorHAnsi" w:hAnsiTheme="majorHAnsi" w:cstheme="majorHAnsi"/>
                          <w:b/>
                          <w:bCs/>
                          <w:color w:val="3449A0"/>
                          <w:sz w:val="32"/>
                          <w:szCs w:val="32"/>
                          <w:lang w:val="fr-CA"/>
                        </w:rPr>
                        <w:t>CÉGEP</w:t>
                      </w:r>
                      <w:r w:rsidRPr="00E00DBA">
                        <w:rPr>
                          <w:rFonts w:ascii="Arial" w:hAnsi="Arial" w:cs="Arial"/>
                          <w:b/>
                          <w:bCs/>
                          <w:color w:val="3449A0"/>
                          <w:sz w:val="32"/>
                          <w:szCs w:val="32"/>
                          <w:lang w:val="fr-CA"/>
                        </w:rPr>
                        <w:t xml:space="preserve"> </w:t>
                      </w:r>
                      <w:r w:rsidRPr="00E00DBA">
                        <w:rPr>
                          <w:rFonts w:asciiTheme="majorHAnsi" w:hAnsiTheme="majorHAnsi" w:cstheme="majorHAnsi"/>
                          <w:b/>
                          <w:bCs/>
                          <w:color w:val="3449A0"/>
                          <w:sz w:val="32"/>
                          <w:szCs w:val="32"/>
                          <w:lang w:val="fr-CA"/>
                        </w:rPr>
                        <w:t>DE JONQUIÈRE</w:t>
                      </w:r>
                    </w:p>
                  </w:txbxContent>
                </v:textbox>
              </v:rect>
            </w:pict>
          </mc:Fallback>
        </mc:AlternateContent>
      </w:r>
      <w:r w:rsidR="001333AB">
        <w:t xml:space="preserve"> ,, </w:t>
      </w:r>
    </w:p>
    <w:p w14:paraId="5FC2D0D8" w14:textId="77777777" w:rsidR="006E6B38" w:rsidRPr="00E5655D" w:rsidRDefault="006E6B38" w:rsidP="006E6B38"/>
    <w:p w14:paraId="4FD2D199" w14:textId="292D5D42" w:rsidR="006E6B38" w:rsidRPr="00E5655D" w:rsidRDefault="006E6B38" w:rsidP="006E6B38"/>
    <w:p w14:paraId="57A6A68A" w14:textId="77777777" w:rsidR="000E3BF5" w:rsidRDefault="000E3BF5" w:rsidP="00F52F8E"/>
    <w:p w14:paraId="6C9CF864" w14:textId="77777777" w:rsidR="00010820" w:rsidRDefault="00010820" w:rsidP="00F52F8E"/>
    <w:p w14:paraId="669A0B41" w14:textId="632A2263" w:rsidR="00EA1CDF" w:rsidRPr="00E5655D" w:rsidRDefault="00EA1CDF" w:rsidP="00EA1CDF">
      <w:pPr>
        <w:pStyle w:val="Titre2"/>
      </w:pPr>
      <w:r w:rsidRPr="00E5655D">
        <w:t>Circuit et application</w:t>
      </w:r>
    </w:p>
    <w:p w14:paraId="1E6AB813" w14:textId="77777777" w:rsidR="00E5655D" w:rsidRPr="00E5655D" w:rsidRDefault="00E5655D" w:rsidP="00E5655D"/>
    <w:p w14:paraId="7F247C5A" w14:textId="77777777" w:rsidR="00E5655D" w:rsidRPr="00E5655D" w:rsidRDefault="00E5655D" w:rsidP="0093763D">
      <w:pPr>
        <w:pStyle w:val="Titre3"/>
        <w:numPr>
          <w:ilvl w:val="0"/>
          <w:numId w:val="23"/>
        </w:numPr>
      </w:pPr>
      <w:r w:rsidRPr="00E5655D">
        <w:t>Matériel (par équipe) :</w:t>
      </w:r>
    </w:p>
    <w:p w14:paraId="35C38587" w14:textId="77777777" w:rsidR="00E5655D" w:rsidRPr="00E5655D" w:rsidRDefault="00E5655D" w:rsidP="00E5655D"/>
    <w:p w14:paraId="27A17D0C" w14:textId="77777777" w:rsidR="00E5655D" w:rsidRPr="00E5655D" w:rsidRDefault="00E5655D" w:rsidP="00FD775E">
      <w:pPr>
        <w:pStyle w:val="Paragraphedeliste"/>
        <w:numPr>
          <w:ilvl w:val="1"/>
          <w:numId w:val="2"/>
        </w:numPr>
      </w:pPr>
      <w:r w:rsidRPr="00E5655D">
        <w:t>1 Carte Arduino + Fil pour brancher dans l’ordinateur</w:t>
      </w:r>
    </w:p>
    <w:p w14:paraId="7946ED84" w14:textId="08A1E89C" w:rsidR="00E5655D" w:rsidRPr="00E5655D" w:rsidRDefault="00E5655D" w:rsidP="00FD775E">
      <w:pPr>
        <w:pStyle w:val="Paragraphedeliste"/>
        <w:numPr>
          <w:ilvl w:val="1"/>
          <w:numId w:val="2"/>
        </w:numPr>
      </w:pPr>
      <w:r w:rsidRPr="00E5655D">
        <w:t>3 D</w:t>
      </w:r>
      <w:r w:rsidR="00796B3B">
        <w:t>EL</w:t>
      </w:r>
      <w:r w:rsidRPr="00E5655D">
        <w:t xml:space="preserve"> de couleur (bleu, rouge et vert)</w:t>
      </w:r>
    </w:p>
    <w:p w14:paraId="3112D355" w14:textId="77777777" w:rsidR="00E5655D" w:rsidRPr="00E5655D" w:rsidRDefault="00E5655D" w:rsidP="00FD775E">
      <w:pPr>
        <w:pStyle w:val="Paragraphedeliste"/>
        <w:numPr>
          <w:ilvl w:val="1"/>
          <w:numId w:val="2"/>
        </w:numPr>
      </w:pPr>
      <w:r w:rsidRPr="00E5655D">
        <w:t xml:space="preserve">3 résisteurs 220 </w:t>
      </w:r>
      <w:r w:rsidRPr="00E5655D">
        <w:rPr>
          <w:rFonts w:cstheme="minorHAnsi"/>
        </w:rPr>
        <w:t>Ω</w:t>
      </w:r>
    </w:p>
    <w:p w14:paraId="3A42352D" w14:textId="77777777" w:rsidR="00E5655D" w:rsidRPr="00E5655D" w:rsidRDefault="00E5655D" w:rsidP="00FD775E">
      <w:pPr>
        <w:pStyle w:val="Paragraphedeliste"/>
        <w:numPr>
          <w:ilvl w:val="1"/>
          <w:numId w:val="2"/>
        </w:numPr>
      </w:pPr>
      <w:r w:rsidRPr="00E5655D">
        <w:t>1 platine d’essai</w:t>
      </w:r>
    </w:p>
    <w:p w14:paraId="18FEDC43" w14:textId="77777777" w:rsidR="00E5655D" w:rsidRPr="00E5655D" w:rsidRDefault="00E5655D" w:rsidP="00FD775E">
      <w:pPr>
        <w:pStyle w:val="Paragraphedeliste"/>
        <w:numPr>
          <w:ilvl w:val="1"/>
          <w:numId w:val="2"/>
        </w:numPr>
      </w:pPr>
      <w:r w:rsidRPr="00E5655D">
        <w:t xml:space="preserve">Quelques fils </w:t>
      </w:r>
    </w:p>
    <w:p w14:paraId="551C5D3C" w14:textId="77777777" w:rsidR="00C043A1" w:rsidRPr="00E5655D" w:rsidRDefault="00C043A1" w:rsidP="00E5655D"/>
    <w:p w14:paraId="2B7BD9DE" w14:textId="77777777" w:rsidR="00E5655D" w:rsidRPr="00E5655D" w:rsidRDefault="00E5655D" w:rsidP="00E5655D">
      <w:pPr>
        <w:pStyle w:val="Titre3"/>
      </w:pPr>
      <w:r w:rsidRPr="00E5655D">
        <w:t>Réalisation du circuit</w:t>
      </w:r>
    </w:p>
    <w:p w14:paraId="4B76AEB9" w14:textId="77777777" w:rsidR="00E5655D" w:rsidRPr="00E5655D" w:rsidRDefault="00E5655D" w:rsidP="00E5655D"/>
    <w:p w14:paraId="2319CD8B" w14:textId="5CAB738B" w:rsidR="00E5655D" w:rsidRDefault="00E5655D" w:rsidP="00E5655D">
      <w:pPr>
        <w:ind w:left="708"/>
      </w:pPr>
      <w:r w:rsidRPr="00E5655D">
        <w:t xml:space="preserve">Les cartes Arduino ou compatibles avec Arduino sont des cartes sur lesquelles on retrouve un microcontrôleur permettant de programmer les actions des différentes composantes branchées aux entrées et sorties de la carte. Il est ainsi possible de réaliser un programme permettant d’allumer une ampoule (signal de sortie) lorsque la température (signal d’entrée) dépasse une certaine valeur.  </w:t>
      </w:r>
    </w:p>
    <w:p w14:paraId="618BE274" w14:textId="77777777" w:rsidR="001C5684" w:rsidRPr="00E5655D" w:rsidRDefault="001C5684" w:rsidP="00C3520F"/>
    <w:p w14:paraId="7DF50F94" w14:textId="1E16D8F1" w:rsidR="0057768E" w:rsidRDefault="00E5655D" w:rsidP="00F93583">
      <w:pPr>
        <w:ind w:left="708"/>
      </w:pPr>
      <w:r w:rsidRPr="00E5655D">
        <w:t>Voici les différentes parties de base d’une carte de type Arduino UNO®. Il y a d’autres fonctionnalités qui seront vues plus tard au besoin.</w:t>
      </w:r>
    </w:p>
    <w:p w14:paraId="02F614BD" w14:textId="6D33FEDC" w:rsidR="00E5655D" w:rsidRPr="00E5655D" w:rsidRDefault="0057768E" w:rsidP="00E5655D">
      <w:r>
        <w:rPr>
          <w:noProof/>
        </w:rPr>
        <mc:AlternateContent>
          <mc:Choice Requires="wpg">
            <w:drawing>
              <wp:anchor distT="0" distB="0" distL="114300" distR="114300" simplePos="0" relativeHeight="251668480" behindDoc="0" locked="0" layoutInCell="1" allowOverlap="1" wp14:anchorId="7EC53AAD" wp14:editId="5DD11B8B">
                <wp:simplePos x="0" y="0"/>
                <wp:positionH relativeFrom="column">
                  <wp:posOffset>654231</wp:posOffset>
                </wp:positionH>
                <wp:positionV relativeFrom="paragraph">
                  <wp:posOffset>61232</wp:posOffset>
                </wp:positionV>
                <wp:extent cx="4581113" cy="3152041"/>
                <wp:effectExtent l="38100" t="57150" r="105410" b="86995"/>
                <wp:wrapNone/>
                <wp:docPr id="145" name="Groupe 145"/>
                <wp:cNvGraphicFramePr/>
                <a:graphic xmlns:a="http://schemas.openxmlformats.org/drawingml/2006/main">
                  <a:graphicData uri="http://schemas.microsoft.com/office/word/2010/wordprocessingGroup">
                    <wpg:wgp>
                      <wpg:cNvGrpSpPr/>
                      <wpg:grpSpPr>
                        <a:xfrm>
                          <a:off x="0" y="0"/>
                          <a:ext cx="4581113" cy="3152041"/>
                          <a:chOff x="-14695" y="-37429"/>
                          <a:chExt cx="5742481" cy="4025463"/>
                        </a:xfrm>
                      </wpg:grpSpPr>
                      <wps:wsp>
                        <wps:cNvPr id="144" name="Rectangle 144"/>
                        <wps:cNvSpPr/>
                        <wps:spPr>
                          <a:xfrm>
                            <a:off x="77551" y="19051"/>
                            <a:ext cx="5638799" cy="3968983"/>
                          </a:xfrm>
                          <a:prstGeom prst="rect">
                            <a:avLst/>
                          </a:prstGeom>
                          <a:ln>
                            <a:noFill/>
                          </a:ln>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e 12"/>
                        <wpg:cNvGrpSpPr/>
                        <wpg:grpSpPr>
                          <a:xfrm>
                            <a:off x="-14695" y="-37429"/>
                            <a:ext cx="5742481" cy="4006689"/>
                            <a:chOff x="-222533" y="44656"/>
                            <a:chExt cx="6731900" cy="4614934"/>
                          </a:xfrm>
                        </wpg:grpSpPr>
                        <pic:pic xmlns:pic="http://schemas.openxmlformats.org/drawingml/2006/picture">
                          <pic:nvPicPr>
                            <pic:cNvPr id="13" name="Imag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468192" y="1068948"/>
                              <a:ext cx="3489960" cy="2792095"/>
                            </a:xfrm>
                            <a:prstGeom prst="rect">
                              <a:avLst/>
                            </a:prstGeom>
                          </pic:spPr>
                        </pic:pic>
                        <wps:wsp>
                          <wps:cNvPr id="14" name="Accolade ouvrante 14"/>
                          <wps:cNvSpPr/>
                          <wps:spPr>
                            <a:xfrm rot="5400000">
                              <a:off x="3767070" y="109471"/>
                              <a:ext cx="229656" cy="1596390"/>
                            </a:xfrm>
                            <a:prstGeom prst="leftBrace">
                              <a:avLst>
                                <a:gd name="adj1" fmla="val 102810"/>
                                <a:gd name="adj2" fmla="val 508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Zone de texte 15"/>
                          <wps:cNvSpPr txBox="1"/>
                          <wps:spPr>
                            <a:xfrm>
                              <a:off x="2937742" y="370037"/>
                              <a:ext cx="3220154" cy="580506"/>
                            </a:xfrm>
                            <a:prstGeom prst="rect">
                              <a:avLst/>
                            </a:prstGeom>
                            <a:noFill/>
                            <a:ln w="6350">
                              <a:noFill/>
                            </a:ln>
                          </wps:spPr>
                          <wps:txbx>
                            <w:txbxContent>
                              <w:p w14:paraId="6407A029" w14:textId="77777777" w:rsidR="00C043A1" w:rsidRDefault="00C043A1" w:rsidP="00E5655D">
                                <w:pPr>
                                  <w:jc w:val="center"/>
                                </w:pPr>
                                <w:r>
                                  <w:t>Broches entrée/sortie digitales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3884539" y="3909750"/>
                              <a:ext cx="2531589" cy="689555"/>
                            </a:xfrm>
                            <a:prstGeom prst="rect">
                              <a:avLst/>
                            </a:prstGeom>
                            <a:noFill/>
                            <a:ln w="6350">
                              <a:noFill/>
                            </a:ln>
                          </wps:spPr>
                          <wps:txbx>
                            <w:txbxContent>
                              <w:p w14:paraId="4DCEA4BF" w14:textId="77777777" w:rsidR="00C043A1" w:rsidRDefault="00C043A1" w:rsidP="00E5655D">
                                <w:pPr>
                                  <w:jc w:val="center"/>
                                </w:pPr>
                                <w:r>
                                  <w:t>Broches entrée analogiques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Accolade ouvrante 17"/>
                          <wps:cNvSpPr/>
                          <wps:spPr>
                            <a:xfrm rot="16200000" flipV="1">
                              <a:off x="4391696" y="3541690"/>
                              <a:ext cx="140335" cy="786130"/>
                            </a:xfrm>
                            <a:prstGeom prst="leftBrace">
                              <a:avLst>
                                <a:gd name="adj1" fmla="val 102810"/>
                                <a:gd name="adj2" fmla="val 508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ccolade ouvrante 18"/>
                          <wps:cNvSpPr/>
                          <wps:spPr>
                            <a:xfrm rot="16200000" flipV="1">
                              <a:off x="3625403" y="3638282"/>
                              <a:ext cx="111125" cy="572770"/>
                            </a:xfrm>
                            <a:prstGeom prst="leftBrace">
                              <a:avLst>
                                <a:gd name="adj1" fmla="val 102810"/>
                                <a:gd name="adj2" fmla="val 508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Zone de texte 19"/>
                          <wps:cNvSpPr txBox="1"/>
                          <wps:spPr>
                            <a:xfrm>
                              <a:off x="2490191" y="3893266"/>
                              <a:ext cx="1825956" cy="766324"/>
                            </a:xfrm>
                            <a:prstGeom prst="rect">
                              <a:avLst/>
                            </a:prstGeom>
                            <a:noFill/>
                            <a:ln w="6350">
                              <a:noFill/>
                            </a:ln>
                          </wps:spPr>
                          <wps:txbx>
                            <w:txbxContent>
                              <w:p w14:paraId="2152D40F" w14:textId="77777777" w:rsidR="00C043A1" w:rsidRDefault="00C043A1" w:rsidP="00E5655D">
                                <w:pPr>
                                  <w:jc w:val="center"/>
                                </w:pPr>
                                <w:r>
                                  <w:t>Broches d’alimentation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20"/>
                          <wps:cNvSpPr txBox="1"/>
                          <wps:spPr>
                            <a:xfrm>
                              <a:off x="249056" y="44656"/>
                              <a:ext cx="2970844" cy="792848"/>
                            </a:xfrm>
                            <a:prstGeom prst="rect">
                              <a:avLst/>
                            </a:prstGeom>
                            <a:noFill/>
                            <a:ln w="6350">
                              <a:noFill/>
                            </a:ln>
                          </wps:spPr>
                          <wps:txbx>
                            <w:txbxContent>
                              <w:p w14:paraId="2524E79D" w14:textId="77777777" w:rsidR="00C043A1" w:rsidRDefault="00C043A1" w:rsidP="00E5655D">
                                <w:pPr>
                                  <w:jc w:val="center"/>
                                </w:pPr>
                                <w:r>
                                  <w:t>Bouton de réinitialisation (« reset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onnecteur droit avec flèche 21"/>
                          <wps:cNvCnPr/>
                          <wps:spPr>
                            <a:xfrm>
                              <a:off x="1856129" y="623047"/>
                              <a:ext cx="201228" cy="484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Zone de texte 22"/>
                          <wps:cNvSpPr txBox="1"/>
                          <wps:spPr>
                            <a:xfrm>
                              <a:off x="-114393" y="1035467"/>
                              <a:ext cx="1571223" cy="931927"/>
                            </a:xfrm>
                            <a:prstGeom prst="rect">
                              <a:avLst/>
                            </a:prstGeom>
                            <a:noFill/>
                            <a:ln w="6350">
                              <a:noFill/>
                            </a:ln>
                          </wps:spPr>
                          <wps:txbx>
                            <w:txbxContent>
                              <w:p w14:paraId="1E88B4CB" w14:textId="77777777" w:rsidR="00C043A1" w:rsidRDefault="00C043A1" w:rsidP="00E5655D">
                                <w:pPr>
                                  <w:jc w:val="center"/>
                                </w:pPr>
                                <w:r>
                                  <w:t>Branchement vers l’ordinateur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Zone de texte 23"/>
                          <wps:cNvSpPr txBox="1"/>
                          <wps:spPr>
                            <a:xfrm>
                              <a:off x="-222533" y="2383698"/>
                              <a:ext cx="1625794" cy="1068461"/>
                            </a:xfrm>
                            <a:prstGeom prst="rect">
                              <a:avLst/>
                            </a:prstGeom>
                            <a:noFill/>
                            <a:ln w="6350">
                              <a:noFill/>
                            </a:ln>
                          </wps:spPr>
                          <wps:txbx>
                            <w:txbxContent>
                              <w:p w14:paraId="14CAA9D7" w14:textId="77777777" w:rsidR="00C043A1" w:rsidRDefault="00C043A1" w:rsidP="00E5655D">
                                <w:pPr>
                                  <w:jc w:val="center"/>
                                </w:pPr>
                                <w:r>
                                  <w:t>Branchement d’alimentation extérieure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necteur droit avec flèche 24"/>
                          <wps:cNvCnPr/>
                          <wps:spPr>
                            <a:xfrm>
                              <a:off x="1265445" y="3099051"/>
                              <a:ext cx="331338" cy="107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Zone de texte 25"/>
                          <wps:cNvSpPr txBox="1"/>
                          <wps:spPr>
                            <a:xfrm>
                              <a:off x="4938144" y="1290102"/>
                              <a:ext cx="1571223" cy="1298087"/>
                            </a:xfrm>
                            <a:prstGeom prst="rect">
                              <a:avLst/>
                            </a:prstGeom>
                            <a:noFill/>
                            <a:ln w="6350">
                              <a:noFill/>
                            </a:ln>
                          </wps:spPr>
                          <wps:txbx>
                            <w:txbxContent>
                              <w:p w14:paraId="2FCCA3B2" w14:textId="77777777" w:rsidR="00C043A1" w:rsidRDefault="00C043A1" w:rsidP="00E5655D">
                                <w:pPr>
                                  <w:jc w:val="center"/>
                                </w:pPr>
                                <w:r>
                                  <w:t>DEL indiquant la mise sous tension de la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necteur droit avec flèche 26"/>
                          <wps:cNvCnPr/>
                          <wps:spPr>
                            <a:xfrm flipH="1">
                              <a:off x="4659948" y="1673573"/>
                              <a:ext cx="450760" cy="90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EC53AAD" id="Groupe 145" o:spid="_x0000_s1028" style="position:absolute;left:0;text-align:left;margin-left:51.5pt;margin-top:4.8pt;width:360.7pt;height:248.2pt;z-index:251668480;mso-width-relative:margin;mso-height-relative:margin" coordorigin="-146,-374" coordsize="57424,402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">
                <v:rect id="Rectangle 144" o:spid="_x0000_s1029" style="position:absolute;left:775;top:190;width:56388;height:3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" fillcolor="white [3201]" stroked="f" strokeweight="1pt">
                  <v:shadow on="t" type="perspective" color="black" opacity="26214f" offset="0,0" matrix="66847f,,,66847f"/>
                </v:rect>
                <v:group id="Groupe 12" o:spid="_x0000_s1030" style="position:absolute;left:-146;top:-374;width:57423;height:40066" coordorigin="-2225,446" coordsize="67319,4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Image 13" o:spid="_x0000_s1031" type="#_x0000_t75" style="position:absolute;left:14681;top:10689;width:34900;height:2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">
                    <v:imagedata r:id="rId15" o:titl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4" o:spid="_x0000_s1032" type="#_x0000_t87" style="position:absolute;left:37671;top:1094;width:2296;height:159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" adj="3195,10974" strokecolor="black [3200]" strokeweight=".5pt">
                    <v:stroke joinstyle="miter"/>
                  </v:shape>
                  <v:shapetype id="_x0000_t202" coordsize="21600,21600" o:spt="202" path="m,l,21600r21600,l21600,xe">
                    <v:stroke joinstyle="miter"/>
                    <v:path gradientshapeok="t" o:connecttype="rect"/>
                  </v:shapetype>
                  <v:shape id="Zone de texte 15" o:spid="_x0000_s1033" type="#_x0000_t202" style="position:absolute;left:29377;top:3700;width:32201;height:5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407A029" w14:textId="77777777" w:rsidR="00C043A1" w:rsidRDefault="00C043A1" w:rsidP="00E5655D">
                          <w:pPr>
                            <w:jc w:val="center"/>
                          </w:pPr>
                          <w:r>
                            <w:t>Broches entrée/sortie digitales</w:t>
                          </w:r>
                        </w:p>
                      </w:txbxContent>
                    </v:textbox>
                  </v:shape>
                  <v:shape id="Zone de texte 16" o:spid="_x0000_s1034" type="#_x0000_t202" style="position:absolute;left:38845;top:39097;width:25316;height:6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DCEA4BF" w14:textId="77777777" w:rsidR="00C043A1" w:rsidRDefault="00C043A1" w:rsidP="00E5655D">
                          <w:pPr>
                            <w:jc w:val="center"/>
                          </w:pPr>
                          <w:r>
                            <w:t>Broches entrée analogiques</w:t>
                          </w:r>
                        </w:p>
                      </w:txbxContent>
                    </v:textbox>
                  </v:shape>
                  <v:shape id="Accolade ouvrante 17" o:spid="_x0000_s1035" type="#_x0000_t87" style="position:absolute;left:43916;top:35416;width:1404;height:7862;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" adj="3964,10974" strokecolor="black [3200]" strokeweight=".5pt">
                    <v:stroke joinstyle="miter"/>
                  </v:shape>
                  <v:shape id="Accolade ouvrante 18" o:spid="_x0000_s1036" type="#_x0000_t87" style="position:absolute;left:36253;top:36383;width:1111;height:5728;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" adj="4308,10974" strokecolor="black [3200]" strokeweight=".5pt">
                    <v:stroke joinstyle="miter"/>
                  </v:shape>
                  <v:shape id="Zone de texte 19" o:spid="_x0000_s1037" type="#_x0000_t202" style="position:absolute;left:24901;top:38932;width:18260;height:7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152D40F" w14:textId="77777777" w:rsidR="00C043A1" w:rsidRDefault="00C043A1" w:rsidP="00E5655D">
                          <w:pPr>
                            <w:jc w:val="center"/>
                          </w:pPr>
                          <w:r>
                            <w:t>Broches d’alimentation</w:t>
                          </w:r>
                        </w:p>
                      </w:txbxContent>
                    </v:textbox>
                  </v:shape>
                  <v:shape id="Zone de texte 20" o:spid="_x0000_s1038" type="#_x0000_t202" style="position:absolute;left:2490;top:446;width:29709;height:7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524E79D" w14:textId="77777777" w:rsidR="00C043A1" w:rsidRDefault="00C043A1" w:rsidP="00E5655D">
                          <w:pPr>
                            <w:jc w:val="center"/>
                          </w:pPr>
                          <w:r>
                            <w:t>Bouton de réinitialisation (« reset ») </w:t>
                          </w:r>
                        </w:p>
                      </w:txbxContent>
                    </v:textbox>
                  </v:shape>
                  <v:shapetype id="_x0000_t32" coordsize="21600,21600" o:spt="32" o:oned="t" path="m,l21600,21600e" filled="f">
                    <v:path arrowok="t" fillok="f" o:connecttype="none"/>
                    <o:lock v:ext="edit" shapetype="t"/>
                  </v:shapetype>
                  <v:shape id="Connecteur droit avec flèche 21" o:spid="_x0000_s1039" type="#_x0000_t32" style="position:absolute;left:18561;top:6230;width:2012;height:4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Zone de texte 22" o:spid="_x0000_s1040" type="#_x0000_t202" style="position:absolute;left:-1143;top:10354;width:15711;height:9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1E88B4CB" w14:textId="77777777" w:rsidR="00C043A1" w:rsidRDefault="00C043A1" w:rsidP="00E5655D">
                          <w:pPr>
                            <w:jc w:val="center"/>
                          </w:pPr>
                          <w:r>
                            <w:t>Branchement vers l’ordinateur</w:t>
                          </w:r>
                        </w:p>
                      </w:txbxContent>
                    </v:textbox>
                  </v:shape>
                  <v:shape id="Zone de texte 23" o:spid="_x0000_s1041" type="#_x0000_t202" style="position:absolute;left:-2225;top:23836;width:16257;height:10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4CAA9D7" w14:textId="77777777" w:rsidR="00C043A1" w:rsidRDefault="00C043A1" w:rsidP="00E5655D">
                          <w:pPr>
                            <w:jc w:val="center"/>
                          </w:pPr>
                          <w:r>
                            <w:t>Branchement d’alimentation extérieure</w:t>
                          </w:r>
                        </w:p>
                      </w:txbxContent>
                    </v:textbox>
                  </v:shape>
                  <v:shape id="Connecteur droit avec flèche 24" o:spid="_x0000_s1042" type="#_x0000_t32" style="position:absolute;left:12654;top:30990;width:3313;height:1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Zone de texte 25" o:spid="_x0000_s1043" type="#_x0000_t202" style="position:absolute;left:49381;top:12901;width:15712;height:12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FCCA3B2" w14:textId="77777777" w:rsidR="00C043A1" w:rsidRDefault="00C043A1" w:rsidP="00E5655D">
                          <w:pPr>
                            <w:jc w:val="center"/>
                          </w:pPr>
                          <w:r>
                            <w:t>DEL indiquant la mise sous tension de la carte</w:t>
                          </w:r>
                        </w:p>
                      </w:txbxContent>
                    </v:textbox>
                  </v:shape>
                  <v:shape id="Connecteur droit avec flèche 26" o:spid="_x0000_s1044" type="#_x0000_t32" style="position:absolute;left:46599;top:16735;width:4508;height: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group>
              </v:group>
            </w:pict>
          </mc:Fallback>
        </mc:AlternateContent>
      </w:r>
    </w:p>
    <w:p w14:paraId="35865500" w14:textId="77777777" w:rsidR="00E5655D" w:rsidRPr="00E5655D" w:rsidRDefault="00E5655D" w:rsidP="00E5655D"/>
    <w:p w14:paraId="7D77BFA2" w14:textId="77777777" w:rsidR="00E5655D" w:rsidRPr="00E5655D" w:rsidRDefault="00E5655D" w:rsidP="00E5655D"/>
    <w:p w14:paraId="75FFAA80" w14:textId="77777777" w:rsidR="00E5655D" w:rsidRPr="00E5655D" w:rsidRDefault="00E5655D" w:rsidP="00E5655D"/>
    <w:p w14:paraId="6C3CEC0E" w14:textId="77777777" w:rsidR="00E5655D" w:rsidRPr="00E5655D" w:rsidRDefault="00E5655D" w:rsidP="00E5655D"/>
    <w:p w14:paraId="7838C327" w14:textId="77777777" w:rsidR="00E5655D" w:rsidRPr="00E5655D" w:rsidRDefault="00E5655D" w:rsidP="00E5655D"/>
    <w:p w14:paraId="34A3A8ED" w14:textId="77777777" w:rsidR="00E5655D" w:rsidRPr="00E5655D" w:rsidRDefault="00E5655D" w:rsidP="00E5655D"/>
    <w:p w14:paraId="05946C62" w14:textId="5BE0513A" w:rsidR="00E5655D" w:rsidRPr="00E5655D" w:rsidRDefault="0057768E" w:rsidP="00E5655D">
      <w:r w:rsidRPr="00E5655D">
        <w:rPr>
          <w:noProof/>
          <w:lang w:eastAsia="fr-CA"/>
        </w:rPr>
        <mc:AlternateContent>
          <mc:Choice Requires="wps">
            <w:drawing>
              <wp:anchor distT="0" distB="0" distL="114300" distR="114300" simplePos="0" relativeHeight="251668991" behindDoc="0" locked="0" layoutInCell="1" allowOverlap="1" wp14:anchorId="344A50F6" wp14:editId="3E91CF38">
                <wp:simplePos x="0" y="0"/>
                <wp:positionH relativeFrom="column">
                  <wp:posOffset>1430111</wp:posOffset>
                </wp:positionH>
                <wp:positionV relativeFrom="paragraph">
                  <wp:posOffset>78646</wp:posOffset>
                </wp:positionV>
                <wp:extent cx="605790" cy="283084"/>
                <wp:effectExtent l="0" t="0" r="80010" b="60325"/>
                <wp:wrapNone/>
                <wp:docPr id="27" name="Connecteur droit avec flèche 27"/>
                <wp:cNvGraphicFramePr/>
                <a:graphic xmlns:a="http://schemas.openxmlformats.org/drawingml/2006/main">
                  <a:graphicData uri="http://schemas.microsoft.com/office/word/2010/wordprocessingShape">
                    <wps:wsp>
                      <wps:cNvCnPr/>
                      <wps:spPr>
                        <a:xfrm>
                          <a:off x="0" y="0"/>
                          <a:ext cx="605790" cy="283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6DB0" id="Connecteur droit avec flèche 27" o:spid="_x0000_s1026" type="#_x0000_t32" style="position:absolute;margin-left:112.6pt;margin-top:6.2pt;width:47.7pt;height:22.3pt;z-index:251668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" strokecolor="black [3200]" strokeweight=".5pt">
                <v:stroke endarrow="block" joinstyle="miter"/>
              </v:shape>
            </w:pict>
          </mc:Fallback>
        </mc:AlternateContent>
      </w:r>
    </w:p>
    <w:p w14:paraId="2A0EAEBD" w14:textId="491F9693" w:rsidR="00E5655D" w:rsidRPr="00E5655D" w:rsidRDefault="00E5655D" w:rsidP="00E5655D">
      <w:pPr>
        <w:rPr>
          <w:noProof/>
          <w:lang w:eastAsia="fr-CA"/>
        </w:rPr>
      </w:pPr>
    </w:p>
    <w:p w14:paraId="105258E9" w14:textId="77777777" w:rsidR="00E5655D" w:rsidRPr="00E5655D" w:rsidRDefault="00E5655D" w:rsidP="00E5655D"/>
    <w:p w14:paraId="4229AABA" w14:textId="77777777" w:rsidR="00E5655D" w:rsidRPr="00E5655D" w:rsidRDefault="00E5655D" w:rsidP="00E5655D"/>
    <w:p w14:paraId="5387715E" w14:textId="77777777" w:rsidR="00E5655D" w:rsidRPr="00E5655D" w:rsidRDefault="00E5655D" w:rsidP="00E5655D"/>
    <w:p w14:paraId="0E150E26" w14:textId="77777777" w:rsidR="00E5655D" w:rsidRPr="00E5655D" w:rsidRDefault="00E5655D" w:rsidP="00E5655D"/>
    <w:p w14:paraId="58CC89F7" w14:textId="77777777" w:rsidR="00E5655D" w:rsidRPr="00E5655D" w:rsidRDefault="00E5655D" w:rsidP="00E5655D"/>
    <w:p w14:paraId="39D5B17B" w14:textId="77777777" w:rsidR="00E5655D" w:rsidRPr="00E5655D" w:rsidRDefault="00E5655D" w:rsidP="00E5655D"/>
    <w:p w14:paraId="560692F9" w14:textId="77777777" w:rsidR="00E5655D" w:rsidRPr="00E5655D" w:rsidRDefault="00E5655D" w:rsidP="00E5655D"/>
    <w:p w14:paraId="55414BBF" w14:textId="77777777" w:rsidR="00E5655D" w:rsidRPr="00E5655D" w:rsidRDefault="00E5655D" w:rsidP="00E5655D"/>
    <w:p w14:paraId="346351CC" w14:textId="703D1394" w:rsidR="00E5655D" w:rsidRPr="00E5655D" w:rsidRDefault="00E5655D" w:rsidP="00AB5875">
      <w:pPr>
        <w:ind w:left="708"/>
      </w:pPr>
      <w:r w:rsidRPr="00E5655D">
        <w:lastRenderedPageBreak/>
        <w:t>Les broches identifiées « GND » servent de mise à la terre pour le retour du courant. Elles jouent toutes le même rôle et peuvent être interchangées sans problème.</w:t>
      </w:r>
      <w:r w:rsidR="0057768E">
        <w:t xml:space="preserve"> </w:t>
      </w:r>
      <w:r w:rsidRPr="00E5655D">
        <w:t>Pour l’instant, l’alimentation électrique sera fournie par le branchement vers l’ordinateur.</w:t>
      </w:r>
    </w:p>
    <w:p w14:paraId="57E7C649" w14:textId="77777777" w:rsidR="00E5655D" w:rsidRDefault="00E5655D" w:rsidP="00AB5875">
      <w:pPr>
        <w:ind w:left="708"/>
      </w:pPr>
    </w:p>
    <w:p w14:paraId="6A3E27A6" w14:textId="0FCC8C29" w:rsidR="00AB5875" w:rsidRPr="00E5655D" w:rsidRDefault="00AB5875" w:rsidP="00AB5875">
      <w:pPr>
        <w:ind w:left="360" w:firstLine="360"/>
      </w:pPr>
      <w:r w:rsidRPr="00E5655D">
        <w:t>Quelques trucs </w:t>
      </w:r>
      <w:r>
        <w:t>pour les circuits :</w:t>
      </w:r>
    </w:p>
    <w:p w14:paraId="6D83EE6F" w14:textId="77777777" w:rsidR="00AB5875" w:rsidRPr="00E5655D" w:rsidRDefault="00AB5875" w:rsidP="00AB5875">
      <w:pPr>
        <w:ind w:left="360"/>
      </w:pPr>
    </w:p>
    <w:p w14:paraId="795EFE13" w14:textId="77777777" w:rsidR="00AB5875" w:rsidRPr="00E5655D" w:rsidRDefault="00AB5875" w:rsidP="00AB5875">
      <w:pPr>
        <w:pStyle w:val="Paragraphedeliste"/>
        <w:numPr>
          <w:ilvl w:val="0"/>
          <w:numId w:val="19"/>
        </w:numPr>
        <w:ind w:left="1080"/>
      </w:pPr>
      <w:r w:rsidRPr="00E5655D">
        <w:t>La couleur des fils n’a pas d’importance pour la fonctionnalité du circuit, mais il est plus facile de comprendre le circuit si on utilise des couleurs appropriées : Noir pour les fils qui partent vers la borne GND et des fils de couleurs différentes pour les autres branchements.</w:t>
      </w:r>
    </w:p>
    <w:p w14:paraId="4C461284" w14:textId="77777777" w:rsidR="00AB5875" w:rsidRPr="00E5655D" w:rsidRDefault="00AB5875" w:rsidP="00AB5875">
      <w:pPr>
        <w:ind w:left="360"/>
      </w:pPr>
    </w:p>
    <w:p w14:paraId="37413648" w14:textId="77777777" w:rsidR="00AB5875" w:rsidRPr="00E5655D" w:rsidRDefault="00AB5875" w:rsidP="00AB5875">
      <w:pPr>
        <w:pStyle w:val="Paragraphedeliste"/>
        <w:numPr>
          <w:ilvl w:val="0"/>
          <w:numId w:val="19"/>
        </w:numPr>
        <w:ind w:left="1080"/>
      </w:pPr>
      <w:r w:rsidRPr="00E5655D">
        <w:t>Les DEL ont une patte plus longue et une patte plus courte. La patte la plus longue doit être branchée vers la broche 8, 9 ou 10 selon le cas. La patte la plus courte doit se brancher vers la broche GND de la carte Arduino.</w:t>
      </w:r>
    </w:p>
    <w:p w14:paraId="5B76739D" w14:textId="77777777" w:rsidR="00AB5875" w:rsidRDefault="00AB5875" w:rsidP="00AB5875">
      <w:pPr>
        <w:ind w:left="708"/>
      </w:pPr>
    </w:p>
    <w:p w14:paraId="1DB41E45" w14:textId="77777777" w:rsidR="00AB5875" w:rsidRPr="00E5655D" w:rsidRDefault="00AB5875" w:rsidP="00AB5875">
      <w:pPr>
        <w:ind w:left="708"/>
      </w:pPr>
    </w:p>
    <w:p w14:paraId="175BA162" w14:textId="62B20155" w:rsidR="00E5655D" w:rsidRDefault="00E5655D" w:rsidP="00AB5875">
      <w:pPr>
        <w:ind w:left="708"/>
      </w:pPr>
      <w:r w:rsidRPr="00E5655D">
        <w:t>À l’aide du matériel mis à votre disposition, réalisez le circuit suivant</w:t>
      </w:r>
      <w:r w:rsidR="00FD775E">
        <w:t> :</w:t>
      </w:r>
    </w:p>
    <w:p w14:paraId="67152D11" w14:textId="77777777" w:rsidR="00FD775E" w:rsidRPr="00E5655D" w:rsidRDefault="00FD775E" w:rsidP="00AB5875">
      <w:pPr>
        <w:ind w:left="708"/>
      </w:pPr>
    </w:p>
    <w:p w14:paraId="17287C0C" w14:textId="77777777" w:rsidR="007A5CB1" w:rsidRDefault="00E5655D" w:rsidP="004322E9">
      <w:pPr>
        <w:keepNext/>
        <w:jc w:val="center"/>
      </w:pPr>
      <w:r w:rsidRPr="00E5655D">
        <w:rPr>
          <w:noProof/>
        </w:rPr>
        <w:drawing>
          <wp:inline distT="0" distB="0" distL="0" distR="0" wp14:anchorId="74CEBAEE" wp14:editId="5F0997AA">
            <wp:extent cx="4783202" cy="2900504"/>
            <wp:effectExtent l="114300" t="114300" r="119380" b="109855"/>
            <wp:docPr id="41" name="Image 41" descr="Une image contenant texte, équipement électron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équipement électronique, capture d’écran&#10;&#10;Description générée automatiquement"/>
                    <pic:cNvPicPr/>
                  </pic:nvPicPr>
                  <pic:blipFill rotWithShape="1">
                    <a:blip r:embed="rId16">
                      <a:extLst>
                        <a:ext uri="{28A0092B-C50C-407E-A947-70E740481C1C}">
                          <a14:useLocalDpi xmlns:a14="http://schemas.microsoft.com/office/drawing/2010/main" val="0"/>
                        </a:ext>
                      </a:extLst>
                    </a:blip>
                    <a:srcRect l="35011" t="7462" r="2715" b="6224"/>
                    <a:stretch/>
                  </pic:blipFill>
                  <pic:spPr bwMode="auto">
                    <a:xfrm>
                      <a:off x="0" y="0"/>
                      <a:ext cx="4835904" cy="2932462"/>
                    </a:xfrm>
                    <a:prstGeom prst="rect">
                      <a:avLst/>
                    </a:prstGeom>
                    <a:ln>
                      <a:noFill/>
                    </a:ln>
                    <a:effectLst>
                      <a:outerShdw blurRad="63500" sx="102000" sy="102000" algn="ctr" rotWithShape="0">
                        <a:prstClr val="black">
                          <a:alpha val="40000"/>
                        </a:prstClr>
                      </a:outerShdw>
                    </a:effectLst>
                    <a:scene3d>
                      <a:camera prst="orthographicFront">
                        <a:rot lat="0" lon="0" rev="0"/>
                      </a:camera>
                      <a:lightRig rig="glow" dir="t">
                        <a:rot lat="0" lon="0" rev="4800000"/>
                      </a:lightRig>
                    </a:scene3d>
                    <a:sp3d prstMaterial="matte">
                      <a:bevelT w="127000" h="63500"/>
                    </a:sp3d>
                    <a:extLst>
                      <a:ext uri="{53640926-AAD7-44D8-BBD7-CCE9431645EC}">
                        <a14:shadowObscured xmlns:a14="http://schemas.microsoft.com/office/drawing/2010/main"/>
                      </a:ext>
                    </a:extLst>
                  </pic:spPr>
                </pic:pic>
              </a:graphicData>
            </a:graphic>
          </wp:inline>
        </w:drawing>
      </w:r>
    </w:p>
    <w:p w14:paraId="64B05915" w14:textId="19E73E9C" w:rsidR="00947BFE" w:rsidRDefault="007A5CB1" w:rsidP="000C4A81">
      <w:pPr>
        <w:pStyle w:val="Lgende"/>
        <w:jc w:val="center"/>
      </w:pPr>
      <w:r>
        <w:t xml:space="preserve">Figure </w:t>
      </w:r>
      <w:r w:rsidR="00CE7722">
        <w:fldChar w:fldCharType="begin"/>
      </w:r>
      <w:r w:rsidR="00CE7722">
        <w:instrText xml:space="preserve"> SEQ Figure \* ARABIC </w:instrText>
      </w:r>
      <w:r w:rsidR="00CE7722">
        <w:fldChar w:fldCharType="separate"/>
      </w:r>
      <w:r w:rsidR="00E67560">
        <w:rPr>
          <w:noProof/>
        </w:rPr>
        <w:t>1</w:t>
      </w:r>
      <w:r w:rsidR="00CE7722">
        <w:rPr>
          <w:noProof/>
        </w:rPr>
        <w:fldChar w:fldCharType="end"/>
      </w:r>
      <w:r>
        <w:t xml:space="preserve">: </w:t>
      </w:r>
      <w:r w:rsidRPr="001E4CCE">
        <w:t xml:space="preserve">L’image de ce circuit a été réalisée avec </w:t>
      </w:r>
      <w:proofErr w:type="spellStart"/>
      <w:r w:rsidRPr="001E4CCE">
        <w:t>TinkerCad</w:t>
      </w:r>
      <w:proofErr w:type="spellEnd"/>
      <w:r w:rsidRPr="001E4CCE">
        <w:t xml:space="preserve"> (tinkercad.com)</w:t>
      </w:r>
    </w:p>
    <w:p w14:paraId="4ECB0320" w14:textId="77777777" w:rsidR="000C4A81" w:rsidRDefault="000C4A81" w:rsidP="000C4A81"/>
    <w:p w14:paraId="58871F2E" w14:textId="77777777" w:rsidR="00FD775E" w:rsidRDefault="00FD775E" w:rsidP="000C4A81"/>
    <w:p w14:paraId="44A76DF4" w14:textId="77777777" w:rsidR="00FD775E" w:rsidRDefault="00FD775E" w:rsidP="000C4A81"/>
    <w:p w14:paraId="04E00FB2" w14:textId="77777777" w:rsidR="004322E9" w:rsidRDefault="004322E9" w:rsidP="000C4A81"/>
    <w:p w14:paraId="29E71E66" w14:textId="77777777" w:rsidR="00FD775E" w:rsidRPr="000C4A81" w:rsidRDefault="00FD775E" w:rsidP="000C4A81"/>
    <w:p w14:paraId="3E3DAB6D" w14:textId="77777777" w:rsidR="00E5655D" w:rsidRPr="00E5655D" w:rsidRDefault="00E5655D" w:rsidP="00E5655D">
      <w:pPr>
        <w:pStyle w:val="Titre2"/>
      </w:pPr>
      <w:r w:rsidRPr="00E5655D">
        <w:lastRenderedPageBreak/>
        <w:t>Test du circuit </w:t>
      </w:r>
    </w:p>
    <w:p w14:paraId="5EE646CB" w14:textId="77777777" w:rsidR="00E5655D" w:rsidRPr="00E5655D" w:rsidRDefault="00E5655D" w:rsidP="00E5655D">
      <w:r w:rsidRPr="00E5655D">
        <w:tab/>
      </w:r>
    </w:p>
    <w:p w14:paraId="349E1FD1" w14:textId="77777777" w:rsidR="00B81A1A" w:rsidRDefault="00B81A1A" w:rsidP="00B81A1A">
      <w:pPr>
        <w:pStyle w:val="Paragraphedeliste"/>
        <w:numPr>
          <w:ilvl w:val="0"/>
          <w:numId w:val="20"/>
        </w:numPr>
        <w:spacing w:after="160" w:line="259" w:lineRule="auto"/>
      </w:pPr>
      <w:r w:rsidRPr="00E5655D">
        <w:t>Brancher la carte Arduino UNO dans l’ordinateur avec le fil approprié. La DEL (verte) d’alimentation de la carte devrait être allumée.</w:t>
      </w:r>
    </w:p>
    <w:p w14:paraId="313772D0" w14:textId="77777777" w:rsidR="00B81A1A" w:rsidRPr="00E5655D" w:rsidRDefault="00B81A1A" w:rsidP="00B81A1A">
      <w:pPr>
        <w:pStyle w:val="Paragraphedeliste"/>
        <w:spacing w:after="160" w:line="259" w:lineRule="auto"/>
      </w:pPr>
    </w:p>
    <w:p w14:paraId="22378EDD" w14:textId="08B51C03" w:rsidR="00B81A1A" w:rsidRDefault="00B81A1A" w:rsidP="00B81A1A">
      <w:pPr>
        <w:pStyle w:val="Paragraphedeliste"/>
        <w:numPr>
          <w:ilvl w:val="0"/>
          <w:numId w:val="20"/>
        </w:numPr>
        <w:spacing w:after="160" w:line="259" w:lineRule="auto"/>
      </w:pPr>
      <w:r>
        <w:t>Ouvrir le fichier « </w:t>
      </w:r>
      <w:proofErr w:type="spellStart"/>
      <w:r>
        <w:t>Test</w:t>
      </w:r>
      <w:r w:rsidR="005E07F0">
        <w:t>_</w:t>
      </w:r>
      <w:r>
        <w:t>circuit.ino</w:t>
      </w:r>
      <w:proofErr w:type="spellEnd"/>
      <w:r>
        <w:t> » avec Arduino IDE.  Le code suivant devrait apparaître (vous pouvez aussi simplement copier ce code dans l’application Arduino IDE) :</w:t>
      </w:r>
    </w:p>
    <w:p w14:paraId="6EEFE5B4" w14:textId="77777777" w:rsidR="003D70F9" w:rsidRDefault="003D70F9" w:rsidP="003D70F9">
      <w:pPr>
        <w:pStyle w:val="Paragraphedeliste"/>
        <w:spacing w:after="160" w:line="259" w:lineRule="auto"/>
      </w:pPr>
    </w:p>
    <w:p w14:paraId="48707061" w14:textId="77777777" w:rsidR="00B81A1A" w:rsidRPr="006F156D" w:rsidRDefault="00B81A1A" w:rsidP="00B81A1A">
      <w:pPr>
        <w:pStyle w:val="Paragraphedeliste"/>
        <w:pBdr>
          <w:top w:val="single" w:sz="4" w:space="1" w:color="auto"/>
          <w:left w:val="single" w:sz="4" w:space="4" w:color="auto"/>
          <w:bottom w:val="single" w:sz="4" w:space="1" w:color="auto"/>
          <w:right w:val="single" w:sz="4" w:space="4" w:color="auto"/>
        </w:pBdr>
      </w:pPr>
      <w:proofErr w:type="spellStart"/>
      <w:proofErr w:type="gramStart"/>
      <w:r w:rsidRPr="006F156D">
        <w:t>int</w:t>
      </w:r>
      <w:proofErr w:type="spellEnd"/>
      <w:proofErr w:type="gramEnd"/>
      <w:r w:rsidRPr="006F156D">
        <w:t xml:space="preserve"> </w:t>
      </w:r>
      <w:proofErr w:type="spellStart"/>
      <w:r w:rsidRPr="006F156D">
        <w:t>delBleu</w:t>
      </w:r>
      <w:proofErr w:type="spellEnd"/>
      <w:r w:rsidRPr="006F156D">
        <w:t xml:space="preserve">  = 8;</w:t>
      </w:r>
    </w:p>
    <w:p w14:paraId="1C9406A4" w14:textId="77777777" w:rsidR="00B81A1A" w:rsidRPr="006F156D" w:rsidRDefault="00B81A1A" w:rsidP="00B81A1A">
      <w:pPr>
        <w:pStyle w:val="Paragraphedeliste"/>
        <w:pBdr>
          <w:top w:val="single" w:sz="4" w:space="1" w:color="auto"/>
          <w:left w:val="single" w:sz="4" w:space="4" w:color="auto"/>
          <w:bottom w:val="single" w:sz="4" w:space="1" w:color="auto"/>
          <w:right w:val="single" w:sz="4" w:space="4" w:color="auto"/>
        </w:pBdr>
      </w:pPr>
      <w:proofErr w:type="spellStart"/>
      <w:proofErr w:type="gramStart"/>
      <w:r w:rsidRPr="006F156D">
        <w:t>int</w:t>
      </w:r>
      <w:proofErr w:type="spellEnd"/>
      <w:proofErr w:type="gramEnd"/>
      <w:r w:rsidRPr="006F156D">
        <w:t xml:space="preserve"> </w:t>
      </w:r>
      <w:proofErr w:type="spellStart"/>
      <w:r w:rsidRPr="006F156D">
        <w:t>delRouge</w:t>
      </w:r>
      <w:proofErr w:type="spellEnd"/>
      <w:r w:rsidRPr="006F156D">
        <w:t xml:space="preserve"> = 9;</w:t>
      </w:r>
    </w:p>
    <w:p w14:paraId="75CF8D67" w14:textId="77777777" w:rsidR="00B81A1A" w:rsidRPr="006F156D" w:rsidRDefault="00B81A1A" w:rsidP="00B81A1A">
      <w:pPr>
        <w:pStyle w:val="Paragraphedeliste"/>
        <w:pBdr>
          <w:top w:val="single" w:sz="4" w:space="1" w:color="auto"/>
          <w:left w:val="single" w:sz="4" w:space="4" w:color="auto"/>
          <w:bottom w:val="single" w:sz="4" w:space="1" w:color="auto"/>
          <w:right w:val="single" w:sz="4" w:space="4" w:color="auto"/>
        </w:pBdr>
      </w:pPr>
      <w:proofErr w:type="spellStart"/>
      <w:proofErr w:type="gramStart"/>
      <w:r w:rsidRPr="006F156D">
        <w:t>int</w:t>
      </w:r>
      <w:proofErr w:type="spellEnd"/>
      <w:proofErr w:type="gramEnd"/>
      <w:r w:rsidRPr="006F156D">
        <w:t xml:space="preserve"> </w:t>
      </w:r>
      <w:proofErr w:type="spellStart"/>
      <w:r w:rsidRPr="006F156D">
        <w:t>delVert</w:t>
      </w:r>
      <w:proofErr w:type="spellEnd"/>
      <w:r w:rsidRPr="006F156D">
        <w:t xml:space="preserve">  = 10;</w:t>
      </w:r>
    </w:p>
    <w:p w14:paraId="3670A1BA" w14:textId="77777777" w:rsidR="00B81A1A" w:rsidRPr="006F156D" w:rsidRDefault="00B81A1A" w:rsidP="00B81A1A">
      <w:pPr>
        <w:pStyle w:val="Paragraphedeliste"/>
        <w:pBdr>
          <w:top w:val="single" w:sz="4" w:space="1" w:color="auto"/>
          <w:left w:val="single" w:sz="4" w:space="4" w:color="auto"/>
          <w:bottom w:val="single" w:sz="4" w:space="1" w:color="auto"/>
          <w:right w:val="single" w:sz="4" w:space="4" w:color="auto"/>
        </w:pBdr>
      </w:pPr>
    </w:p>
    <w:p w14:paraId="19F93969"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void </w:t>
      </w:r>
      <w:proofErr w:type="gramStart"/>
      <w:r w:rsidRPr="007470D0">
        <w:rPr>
          <w:lang w:val="en-CA"/>
        </w:rPr>
        <w:t>setup(</w:t>
      </w:r>
      <w:proofErr w:type="gramEnd"/>
      <w:r w:rsidRPr="007470D0">
        <w:rPr>
          <w:lang w:val="en-CA"/>
        </w:rPr>
        <w:t>) {</w:t>
      </w:r>
    </w:p>
    <w:p w14:paraId="091C26A6"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p>
    <w:p w14:paraId="180355F2"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r w:rsidRPr="007470D0">
        <w:rPr>
          <w:lang w:val="en-CA"/>
        </w:rPr>
        <w:tab/>
      </w:r>
      <w:proofErr w:type="spellStart"/>
      <w:proofErr w:type="gramStart"/>
      <w:r w:rsidRPr="007470D0">
        <w:rPr>
          <w:lang w:val="en-CA"/>
        </w:rPr>
        <w:t>pinMode</w:t>
      </w:r>
      <w:proofErr w:type="spellEnd"/>
      <w:r w:rsidRPr="007470D0">
        <w:rPr>
          <w:lang w:val="en-CA"/>
        </w:rPr>
        <w:t>(</w:t>
      </w:r>
      <w:proofErr w:type="spellStart"/>
      <w:proofErr w:type="gramEnd"/>
      <w:r w:rsidRPr="007470D0">
        <w:rPr>
          <w:lang w:val="en-CA"/>
        </w:rPr>
        <w:t>delBleu</w:t>
      </w:r>
      <w:proofErr w:type="spellEnd"/>
      <w:r w:rsidRPr="007470D0">
        <w:rPr>
          <w:lang w:val="en-CA"/>
        </w:rPr>
        <w:t>, OUTPUT);</w:t>
      </w:r>
    </w:p>
    <w:p w14:paraId="5304DBC3"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r w:rsidRPr="007470D0">
        <w:rPr>
          <w:lang w:val="en-CA"/>
        </w:rPr>
        <w:tab/>
      </w:r>
      <w:proofErr w:type="spellStart"/>
      <w:r w:rsidRPr="007470D0">
        <w:rPr>
          <w:lang w:val="en-CA"/>
        </w:rPr>
        <w:t>pinMode</w:t>
      </w:r>
      <w:proofErr w:type="spellEnd"/>
      <w:r w:rsidRPr="007470D0">
        <w:rPr>
          <w:lang w:val="en-CA"/>
        </w:rPr>
        <w:t>(</w:t>
      </w:r>
      <w:proofErr w:type="spellStart"/>
      <w:proofErr w:type="gramStart"/>
      <w:r w:rsidRPr="007470D0">
        <w:rPr>
          <w:lang w:val="en-CA"/>
        </w:rPr>
        <w:t>delRouge,OUTPUT</w:t>
      </w:r>
      <w:proofErr w:type="spellEnd"/>
      <w:proofErr w:type="gramEnd"/>
      <w:r w:rsidRPr="007470D0">
        <w:rPr>
          <w:lang w:val="en-CA"/>
        </w:rPr>
        <w:t>);</w:t>
      </w:r>
    </w:p>
    <w:p w14:paraId="7C6FA02D"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r w:rsidRPr="007470D0">
        <w:rPr>
          <w:lang w:val="en-CA"/>
        </w:rPr>
        <w:tab/>
      </w:r>
      <w:proofErr w:type="spellStart"/>
      <w:proofErr w:type="gramStart"/>
      <w:r w:rsidRPr="007470D0">
        <w:rPr>
          <w:lang w:val="en-CA"/>
        </w:rPr>
        <w:t>pinMode</w:t>
      </w:r>
      <w:proofErr w:type="spellEnd"/>
      <w:r w:rsidRPr="007470D0">
        <w:rPr>
          <w:lang w:val="en-CA"/>
        </w:rPr>
        <w:t>(</w:t>
      </w:r>
      <w:proofErr w:type="spellStart"/>
      <w:proofErr w:type="gramEnd"/>
      <w:r w:rsidRPr="007470D0">
        <w:rPr>
          <w:lang w:val="en-CA"/>
        </w:rPr>
        <w:t>delVert</w:t>
      </w:r>
      <w:proofErr w:type="spellEnd"/>
      <w:r w:rsidRPr="007470D0">
        <w:rPr>
          <w:lang w:val="en-CA"/>
        </w:rPr>
        <w:t>, OUTPUT);</w:t>
      </w:r>
    </w:p>
    <w:p w14:paraId="6160E478" w14:textId="77777777" w:rsidR="00B81A1A" w:rsidRPr="00B81A1A"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B81A1A">
        <w:rPr>
          <w:lang w:val="en-CA"/>
        </w:rPr>
        <w:t>}</w:t>
      </w:r>
    </w:p>
    <w:p w14:paraId="5D29AED3" w14:textId="77777777" w:rsidR="00B81A1A" w:rsidRPr="00B81A1A"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p>
    <w:p w14:paraId="2324CFB0"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void </w:t>
      </w:r>
      <w:proofErr w:type="gramStart"/>
      <w:r w:rsidRPr="007470D0">
        <w:rPr>
          <w:lang w:val="en-CA"/>
        </w:rPr>
        <w:t>loop(</w:t>
      </w:r>
      <w:proofErr w:type="gramEnd"/>
      <w:r w:rsidRPr="007470D0">
        <w:rPr>
          <w:lang w:val="en-CA"/>
        </w:rPr>
        <w:t>) {</w:t>
      </w:r>
    </w:p>
    <w:p w14:paraId="56405027"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p>
    <w:p w14:paraId="7C4FD15D"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r w:rsidRPr="007470D0">
        <w:rPr>
          <w:lang w:val="en-CA"/>
        </w:rPr>
        <w:tab/>
        <w:t xml:space="preserve"> </w:t>
      </w:r>
      <w:proofErr w:type="spellStart"/>
      <w:proofErr w:type="gramStart"/>
      <w:r w:rsidRPr="007470D0">
        <w:rPr>
          <w:lang w:val="en-CA"/>
        </w:rPr>
        <w:t>digitalWrite</w:t>
      </w:r>
      <w:proofErr w:type="spellEnd"/>
      <w:r w:rsidRPr="007470D0">
        <w:rPr>
          <w:lang w:val="en-CA"/>
        </w:rPr>
        <w:t>(</w:t>
      </w:r>
      <w:proofErr w:type="spellStart"/>
      <w:proofErr w:type="gramEnd"/>
      <w:r w:rsidRPr="007470D0">
        <w:rPr>
          <w:lang w:val="en-CA"/>
        </w:rPr>
        <w:t>delBleu</w:t>
      </w:r>
      <w:proofErr w:type="spellEnd"/>
      <w:r w:rsidRPr="007470D0">
        <w:rPr>
          <w:lang w:val="en-CA"/>
        </w:rPr>
        <w:t>, HIGH);</w:t>
      </w:r>
    </w:p>
    <w:p w14:paraId="1D1FDDE4"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r w:rsidRPr="007470D0">
        <w:rPr>
          <w:lang w:val="en-CA"/>
        </w:rPr>
        <w:tab/>
      </w:r>
      <w:proofErr w:type="spellStart"/>
      <w:proofErr w:type="gramStart"/>
      <w:r w:rsidRPr="007470D0">
        <w:rPr>
          <w:lang w:val="en-CA"/>
        </w:rPr>
        <w:t>digitalWrite</w:t>
      </w:r>
      <w:proofErr w:type="spellEnd"/>
      <w:r w:rsidRPr="007470D0">
        <w:rPr>
          <w:lang w:val="en-CA"/>
        </w:rPr>
        <w:t>(</w:t>
      </w:r>
      <w:proofErr w:type="spellStart"/>
      <w:proofErr w:type="gramEnd"/>
      <w:r w:rsidRPr="007470D0">
        <w:rPr>
          <w:lang w:val="en-CA"/>
        </w:rPr>
        <w:t>delRouge</w:t>
      </w:r>
      <w:proofErr w:type="spellEnd"/>
      <w:r w:rsidRPr="007470D0">
        <w:rPr>
          <w:lang w:val="en-CA"/>
        </w:rPr>
        <w:t>, HIGH);</w:t>
      </w:r>
    </w:p>
    <w:p w14:paraId="6A90261A"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r w:rsidRPr="007470D0">
        <w:rPr>
          <w:lang w:val="en-CA"/>
        </w:rPr>
        <w:tab/>
        <w:t xml:space="preserve"> </w:t>
      </w:r>
      <w:proofErr w:type="spellStart"/>
      <w:proofErr w:type="gramStart"/>
      <w:r w:rsidRPr="007470D0">
        <w:rPr>
          <w:lang w:val="en-CA"/>
        </w:rPr>
        <w:t>digitalWrite</w:t>
      </w:r>
      <w:proofErr w:type="spellEnd"/>
      <w:r w:rsidRPr="007470D0">
        <w:rPr>
          <w:lang w:val="en-CA"/>
        </w:rPr>
        <w:t>(</w:t>
      </w:r>
      <w:proofErr w:type="spellStart"/>
      <w:proofErr w:type="gramEnd"/>
      <w:r w:rsidRPr="007470D0">
        <w:rPr>
          <w:lang w:val="en-CA"/>
        </w:rPr>
        <w:t>delVert</w:t>
      </w:r>
      <w:proofErr w:type="spellEnd"/>
      <w:r w:rsidRPr="007470D0">
        <w:rPr>
          <w:lang w:val="en-CA"/>
        </w:rPr>
        <w:t>, HIGH);</w:t>
      </w:r>
    </w:p>
    <w:p w14:paraId="3712AF14"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p>
    <w:p w14:paraId="62D360DD"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r w:rsidRPr="007470D0">
        <w:rPr>
          <w:lang w:val="en-CA"/>
        </w:rPr>
        <w:tab/>
        <w:t xml:space="preserve"> </w:t>
      </w:r>
      <w:proofErr w:type="gramStart"/>
      <w:r w:rsidRPr="007470D0">
        <w:rPr>
          <w:lang w:val="en-CA"/>
        </w:rPr>
        <w:t>delay(</w:t>
      </w:r>
      <w:proofErr w:type="gramEnd"/>
      <w:r w:rsidRPr="007470D0">
        <w:rPr>
          <w:lang w:val="en-CA"/>
        </w:rPr>
        <w:t>500);</w:t>
      </w:r>
    </w:p>
    <w:p w14:paraId="6237ECE1"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p>
    <w:p w14:paraId="1687517A"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r w:rsidRPr="007470D0">
        <w:rPr>
          <w:lang w:val="en-CA"/>
        </w:rPr>
        <w:tab/>
        <w:t xml:space="preserve"> </w:t>
      </w:r>
      <w:proofErr w:type="spellStart"/>
      <w:proofErr w:type="gramStart"/>
      <w:r w:rsidRPr="007470D0">
        <w:rPr>
          <w:lang w:val="en-CA"/>
        </w:rPr>
        <w:t>digitalWrite</w:t>
      </w:r>
      <w:proofErr w:type="spellEnd"/>
      <w:r w:rsidRPr="007470D0">
        <w:rPr>
          <w:lang w:val="en-CA"/>
        </w:rPr>
        <w:t>(</w:t>
      </w:r>
      <w:proofErr w:type="spellStart"/>
      <w:proofErr w:type="gramEnd"/>
      <w:r w:rsidRPr="007470D0">
        <w:rPr>
          <w:lang w:val="en-CA"/>
        </w:rPr>
        <w:t>delBleu</w:t>
      </w:r>
      <w:proofErr w:type="spellEnd"/>
      <w:r w:rsidRPr="007470D0">
        <w:rPr>
          <w:lang w:val="en-CA"/>
        </w:rPr>
        <w:t>, LOW);</w:t>
      </w:r>
    </w:p>
    <w:p w14:paraId="604D71B6" w14:textId="77777777" w:rsidR="00B81A1A" w:rsidRPr="007470D0" w:rsidRDefault="00B81A1A" w:rsidP="00B81A1A">
      <w:pPr>
        <w:pStyle w:val="Paragraphedeliste"/>
        <w:pBdr>
          <w:top w:val="single" w:sz="4" w:space="1" w:color="auto"/>
          <w:left w:val="single" w:sz="4" w:space="4" w:color="auto"/>
          <w:bottom w:val="single" w:sz="4" w:space="1" w:color="auto"/>
          <w:right w:val="single" w:sz="4" w:space="4" w:color="auto"/>
        </w:pBdr>
        <w:rPr>
          <w:lang w:val="en-CA"/>
        </w:rPr>
      </w:pPr>
      <w:r w:rsidRPr="007470D0">
        <w:rPr>
          <w:lang w:val="en-CA"/>
        </w:rPr>
        <w:t xml:space="preserve">   </w:t>
      </w:r>
      <w:r w:rsidRPr="007470D0">
        <w:rPr>
          <w:lang w:val="en-CA"/>
        </w:rPr>
        <w:tab/>
        <w:t xml:space="preserve"> </w:t>
      </w:r>
      <w:proofErr w:type="spellStart"/>
      <w:proofErr w:type="gramStart"/>
      <w:r w:rsidRPr="007470D0">
        <w:rPr>
          <w:lang w:val="en-CA"/>
        </w:rPr>
        <w:t>digitalWrite</w:t>
      </w:r>
      <w:proofErr w:type="spellEnd"/>
      <w:r w:rsidRPr="007470D0">
        <w:rPr>
          <w:lang w:val="en-CA"/>
        </w:rPr>
        <w:t>(</w:t>
      </w:r>
      <w:proofErr w:type="spellStart"/>
      <w:proofErr w:type="gramEnd"/>
      <w:r w:rsidRPr="007470D0">
        <w:rPr>
          <w:lang w:val="en-CA"/>
        </w:rPr>
        <w:t>delRouge</w:t>
      </w:r>
      <w:proofErr w:type="spellEnd"/>
      <w:r w:rsidRPr="007470D0">
        <w:rPr>
          <w:lang w:val="en-CA"/>
        </w:rPr>
        <w:t>, LOW);</w:t>
      </w:r>
    </w:p>
    <w:p w14:paraId="16103C65" w14:textId="77777777" w:rsidR="00B81A1A" w:rsidRPr="006F156D" w:rsidRDefault="00B81A1A" w:rsidP="00B81A1A">
      <w:pPr>
        <w:pStyle w:val="Paragraphedeliste"/>
        <w:pBdr>
          <w:top w:val="single" w:sz="4" w:space="1" w:color="auto"/>
          <w:left w:val="single" w:sz="4" w:space="4" w:color="auto"/>
          <w:bottom w:val="single" w:sz="4" w:space="1" w:color="auto"/>
          <w:right w:val="single" w:sz="4" w:space="4" w:color="auto"/>
        </w:pBdr>
      </w:pPr>
      <w:r w:rsidRPr="007470D0">
        <w:rPr>
          <w:lang w:val="en-CA"/>
        </w:rPr>
        <w:t xml:space="preserve">   </w:t>
      </w:r>
      <w:r w:rsidRPr="007470D0">
        <w:rPr>
          <w:lang w:val="en-CA"/>
        </w:rPr>
        <w:tab/>
        <w:t xml:space="preserve"> </w:t>
      </w:r>
      <w:proofErr w:type="spellStart"/>
      <w:proofErr w:type="gramStart"/>
      <w:r w:rsidRPr="006F156D">
        <w:t>digitalWrite</w:t>
      </w:r>
      <w:proofErr w:type="spellEnd"/>
      <w:r w:rsidRPr="006F156D">
        <w:t>(</w:t>
      </w:r>
      <w:proofErr w:type="spellStart"/>
      <w:proofErr w:type="gramEnd"/>
      <w:r w:rsidRPr="006F156D">
        <w:t>delVert</w:t>
      </w:r>
      <w:proofErr w:type="spellEnd"/>
      <w:r w:rsidRPr="006F156D">
        <w:t>, LOW);</w:t>
      </w:r>
    </w:p>
    <w:p w14:paraId="07E9AA0A" w14:textId="77777777" w:rsidR="00B81A1A" w:rsidRPr="006F156D" w:rsidRDefault="00B81A1A" w:rsidP="00B81A1A">
      <w:pPr>
        <w:pStyle w:val="Paragraphedeliste"/>
        <w:pBdr>
          <w:top w:val="single" w:sz="4" w:space="1" w:color="auto"/>
          <w:left w:val="single" w:sz="4" w:space="4" w:color="auto"/>
          <w:bottom w:val="single" w:sz="4" w:space="1" w:color="auto"/>
          <w:right w:val="single" w:sz="4" w:space="4" w:color="auto"/>
        </w:pBdr>
      </w:pPr>
      <w:r w:rsidRPr="006F156D">
        <w:t xml:space="preserve">  </w:t>
      </w:r>
    </w:p>
    <w:p w14:paraId="2A2CEFB7" w14:textId="77777777" w:rsidR="00B81A1A" w:rsidRPr="006F156D" w:rsidRDefault="00B81A1A" w:rsidP="00B81A1A">
      <w:pPr>
        <w:pStyle w:val="Paragraphedeliste"/>
        <w:pBdr>
          <w:top w:val="single" w:sz="4" w:space="1" w:color="auto"/>
          <w:left w:val="single" w:sz="4" w:space="4" w:color="auto"/>
          <w:bottom w:val="single" w:sz="4" w:space="1" w:color="auto"/>
          <w:right w:val="single" w:sz="4" w:space="4" w:color="auto"/>
        </w:pBdr>
      </w:pPr>
      <w:r w:rsidRPr="006F156D">
        <w:t xml:space="preserve">   </w:t>
      </w:r>
      <w:r>
        <w:tab/>
      </w:r>
      <w:r w:rsidRPr="006F156D">
        <w:t xml:space="preserve"> </w:t>
      </w:r>
      <w:proofErr w:type="spellStart"/>
      <w:proofErr w:type="gramStart"/>
      <w:r w:rsidRPr="006F156D">
        <w:t>delay</w:t>
      </w:r>
      <w:proofErr w:type="spellEnd"/>
      <w:r w:rsidRPr="006F156D">
        <w:t>(</w:t>
      </w:r>
      <w:proofErr w:type="gramEnd"/>
      <w:r w:rsidRPr="006F156D">
        <w:t>500);</w:t>
      </w:r>
    </w:p>
    <w:p w14:paraId="18F50E28" w14:textId="77777777" w:rsidR="00B81A1A" w:rsidRPr="006F156D" w:rsidRDefault="00B81A1A" w:rsidP="00B81A1A">
      <w:pPr>
        <w:pStyle w:val="Paragraphedeliste"/>
        <w:pBdr>
          <w:top w:val="single" w:sz="4" w:space="1" w:color="auto"/>
          <w:left w:val="single" w:sz="4" w:space="4" w:color="auto"/>
          <w:bottom w:val="single" w:sz="4" w:space="1" w:color="auto"/>
          <w:right w:val="single" w:sz="4" w:space="4" w:color="auto"/>
        </w:pBdr>
      </w:pPr>
      <w:r w:rsidRPr="006F156D">
        <w:t>}</w:t>
      </w:r>
    </w:p>
    <w:p w14:paraId="0C2CE3BC" w14:textId="77777777" w:rsidR="00B81A1A" w:rsidRDefault="00B81A1A" w:rsidP="00B81A1A">
      <w:pPr>
        <w:spacing w:line="259" w:lineRule="auto"/>
      </w:pPr>
    </w:p>
    <w:p w14:paraId="3129568D" w14:textId="77777777" w:rsidR="00B81A1A" w:rsidRDefault="00B81A1A" w:rsidP="00B81A1A">
      <w:pPr>
        <w:pStyle w:val="Paragraphedeliste"/>
        <w:numPr>
          <w:ilvl w:val="0"/>
          <w:numId w:val="20"/>
        </w:numPr>
      </w:pPr>
      <w:r>
        <w:t>Cliquer sur Téléverser et observer le résultat !</w:t>
      </w:r>
    </w:p>
    <w:p w14:paraId="45409EAA" w14:textId="19CFF3C5" w:rsidR="00B81A1A" w:rsidRDefault="00B81A1A" w:rsidP="003D70F9">
      <w:pPr>
        <w:ind w:left="1416"/>
        <w:jc w:val="center"/>
      </w:pPr>
    </w:p>
    <w:p w14:paraId="782A04FA" w14:textId="7025C32D" w:rsidR="00D67B06" w:rsidRDefault="00156298" w:rsidP="00D67B06">
      <w:pPr>
        <w:spacing w:after="160" w:line="259" w:lineRule="auto"/>
        <w:ind w:left="3402" w:firstLine="1"/>
        <w:rPr>
          <w:b/>
          <w:bCs/>
          <w:u w:val="single"/>
        </w:rPr>
      </w:pPr>
      <w:r>
        <w:rPr>
          <w:b/>
          <w:bCs/>
          <w:noProof/>
          <w:u w:val="single"/>
        </w:rPr>
        <mc:AlternateContent>
          <mc:Choice Requires="wps">
            <w:drawing>
              <wp:anchor distT="0" distB="0" distL="114300" distR="114300" simplePos="0" relativeHeight="251674111" behindDoc="0" locked="0" layoutInCell="1" allowOverlap="1" wp14:anchorId="73BD8F8E" wp14:editId="143F40EF">
                <wp:simplePos x="0" y="0"/>
                <wp:positionH relativeFrom="column">
                  <wp:posOffset>2466892</wp:posOffset>
                </wp:positionH>
                <wp:positionV relativeFrom="paragraph">
                  <wp:posOffset>229207</wp:posOffset>
                </wp:positionV>
                <wp:extent cx="3077155" cy="771277"/>
                <wp:effectExtent l="0" t="0" r="28575" b="10160"/>
                <wp:wrapNone/>
                <wp:docPr id="35" name="Rectangle 35"/>
                <wp:cNvGraphicFramePr/>
                <a:graphic xmlns:a="http://schemas.openxmlformats.org/drawingml/2006/main">
                  <a:graphicData uri="http://schemas.microsoft.com/office/word/2010/wordprocessingShape">
                    <wps:wsp>
                      <wps:cNvSpPr/>
                      <wps:spPr>
                        <a:xfrm>
                          <a:off x="0" y="0"/>
                          <a:ext cx="3077155" cy="7712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F88A5" id="Rectangle 35" o:spid="_x0000_s1026" style="position:absolute;margin-left:194.25pt;margin-top:18.05pt;width:242.3pt;height:60.75pt;z-index:2516741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" fillcolor="white [3201]" strokecolor="black [3200]" strokeweight="1pt"/>
            </w:pict>
          </mc:Fallback>
        </mc:AlternateContent>
      </w:r>
      <w:r w:rsidR="00D67B06" w:rsidRPr="00D67B06">
        <w:rPr>
          <w:b/>
          <w:bCs/>
          <w:noProof/>
          <w:u w:val="single"/>
        </w:rPr>
        <w:drawing>
          <wp:anchor distT="0" distB="0" distL="114300" distR="114300" simplePos="0" relativeHeight="251672063" behindDoc="0" locked="0" layoutInCell="1" allowOverlap="1" wp14:anchorId="17951E2F" wp14:editId="563F1604">
            <wp:simplePos x="0" y="0"/>
            <wp:positionH relativeFrom="margin">
              <wp:align>left</wp:align>
            </wp:positionH>
            <wp:positionV relativeFrom="margin">
              <wp:align>bottom</wp:align>
            </wp:positionV>
            <wp:extent cx="2189480" cy="1068705"/>
            <wp:effectExtent l="76200" t="76200" r="77470" b="7429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7">
                      <a:extLst>
                        <a:ext uri="{28A0092B-C50C-407E-A947-70E740481C1C}">
                          <a14:useLocalDpi xmlns:a14="http://schemas.microsoft.com/office/drawing/2010/main" val="0"/>
                        </a:ext>
                      </a:extLst>
                    </a:blip>
                    <a:srcRect t="2164" r="1221" b="14149"/>
                    <a:stretch/>
                  </pic:blipFill>
                  <pic:spPr bwMode="auto">
                    <a:xfrm>
                      <a:off x="0" y="0"/>
                      <a:ext cx="2189480" cy="1068705"/>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06E" w:rsidRPr="00D67B06">
        <w:rPr>
          <w:b/>
          <w:bCs/>
          <w:u w:val="single"/>
        </w:rPr>
        <w:t>Observations :</w:t>
      </w:r>
    </w:p>
    <w:p w14:paraId="0A119379" w14:textId="19890482" w:rsidR="00D67B06" w:rsidRPr="00D67B06" w:rsidRDefault="00156298" w:rsidP="00D67B06">
      <w:pPr>
        <w:spacing w:after="160" w:line="259" w:lineRule="auto"/>
        <w:ind w:left="3402" w:firstLine="1"/>
        <w:rPr>
          <w:b/>
          <w:bCs/>
          <w:u w:val="single"/>
        </w:rPr>
      </w:pPr>
      <w:r w:rsidRPr="00D67B06">
        <w:rPr>
          <w:b/>
          <w:bCs/>
          <w:noProof/>
          <w:u w:val="single"/>
          <w:lang w:eastAsia="fr-CA"/>
        </w:rPr>
        <mc:AlternateContent>
          <mc:Choice Requires="wps">
            <w:drawing>
              <wp:anchor distT="0" distB="0" distL="114300" distR="114300" simplePos="0" relativeHeight="251673087" behindDoc="0" locked="0" layoutInCell="1" allowOverlap="1" wp14:anchorId="3E71758D" wp14:editId="7E11AF2B">
                <wp:simplePos x="0" y="0"/>
                <wp:positionH relativeFrom="column">
                  <wp:posOffset>604630</wp:posOffset>
                </wp:positionH>
                <wp:positionV relativeFrom="paragraph">
                  <wp:posOffset>60463</wp:posOffset>
                </wp:positionV>
                <wp:extent cx="1114840" cy="709323"/>
                <wp:effectExtent l="38100" t="38100" r="28575" b="33655"/>
                <wp:wrapNone/>
                <wp:docPr id="31" name="Connecteur droit avec flèche 31"/>
                <wp:cNvGraphicFramePr/>
                <a:graphic xmlns:a="http://schemas.openxmlformats.org/drawingml/2006/main">
                  <a:graphicData uri="http://schemas.microsoft.com/office/word/2010/wordprocessingShape">
                    <wps:wsp>
                      <wps:cNvCnPr/>
                      <wps:spPr>
                        <a:xfrm flipH="1" flipV="1">
                          <a:off x="0" y="0"/>
                          <a:ext cx="1114840" cy="709323"/>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7CC85" id="Connecteur droit avec flèche 31" o:spid="_x0000_s1026" type="#_x0000_t32" style="position:absolute;margin-left:47.6pt;margin-top:4.75pt;width:87.8pt;height:55.85pt;flip:x y;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" strokecolor="#ed7d31 [3205]" strokeweight="3pt">
                <v:stroke endarrow="block" joinstyle="miter"/>
              </v:shape>
            </w:pict>
          </mc:Fallback>
        </mc:AlternateContent>
      </w:r>
      <w:r w:rsidR="00D67B06">
        <w:rPr>
          <w:b/>
          <w:bCs/>
          <w:u w:val="single"/>
        </w:rPr>
        <w:t xml:space="preserve"> </w:t>
      </w:r>
    </w:p>
    <w:p w14:paraId="2516D7CC" w14:textId="42E38E36" w:rsidR="00A4406E" w:rsidRDefault="003D70F9" w:rsidP="00156298">
      <w:pPr>
        <w:spacing w:after="160" w:line="259" w:lineRule="auto"/>
        <w:ind w:left="1417" w:hanging="1"/>
      </w:pPr>
      <w:r>
        <w:rPr>
          <w:u w:val="single"/>
        </w:rPr>
        <w:t xml:space="preserve"> </w:t>
      </w:r>
    </w:p>
    <w:p w14:paraId="23BBE998" w14:textId="771E7084" w:rsidR="00B81A1A" w:rsidRDefault="00B81A1A" w:rsidP="00B81A1A">
      <w:pPr>
        <w:pStyle w:val="Paragraphedeliste"/>
        <w:numPr>
          <w:ilvl w:val="0"/>
          <w:numId w:val="20"/>
        </w:numPr>
      </w:pPr>
      <w:r>
        <w:lastRenderedPageBreak/>
        <w:t>Si une des DEL, ou les trois, ne s’allume pas, on doit procéder aux vérifications suivantes :</w:t>
      </w:r>
    </w:p>
    <w:p w14:paraId="7AFD211D" w14:textId="77777777" w:rsidR="00B81A1A" w:rsidRDefault="00B81A1A" w:rsidP="00B81A1A">
      <w:pPr>
        <w:pStyle w:val="Paragraphedeliste"/>
        <w:numPr>
          <w:ilvl w:val="1"/>
          <w:numId w:val="20"/>
        </w:numPr>
      </w:pPr>
      <w:r>
        <w:t>Vérifier les connexions des fils pour utiliser les bonnes rangées ou colonnes sur la platine d’essai.</w:t>
      </w:r>
    </w:p>
    <w:p w14:paraId="5BEC5EE1" w14:textId="77777777" w:rsidR="00B81A1A" w:rsidRDefault="00B81A1A" w:rsidP="00B81A1A">
      <w:pPr>
        <w:pStyle w:val="Paragraphedeliste"/>
        <w:numPr>
          <w:ilvl w:val="1"/>
          <w:numId w:val="20"/>
        </w:numPr>
      </w:pPr>
      <w:r>
        <w:t>Inverser le sens de branchement de la DEL qui ne s’allume pas</w:t>
      </w:r>
    </w:p>
    <w:p w14:paraId="1600B5A2" w14:textId="77777777" w:rsidR="00B81A1A" w:rsidRDefault="00B81A1A" w:rsidP="00B81A1A">
      <w:pPr>
        <w:pStyle w:val="Paragraphedeliste"/>
        <w:numPr>
          <w:ilvl w:val="1"/>
          <w:numId w:val="20"/>
        </w:numPr>
      </w:pPr>
      <w:r>
        <w:t>Remplacer la DEL qui ne s’allume pas.</w:t>
      </w:r>
    </w:p>
    <w:p w14:paraId="3444BDCD" w14:textId="77777777" w:rsidR="00B81A1A" w:rsidRPr="00E5655D" w:rsidRDefault="00B81A1A" w:rsidP="00B81A1A"/>
    <w:p w14:paraId="3CD84C38" w14:textId="00C2D501" w:rsidR="00B81A1A" w:rsidRPr="00E5655D" w:rsidRDefault="00B81A1A" w:rsidP="00B81A1A">
      <w:pPr>
        <w:pStyle w:val="Titre2"/>
      </w:pPr>
      <w:r w:rsidRPr="00E5655D">
        <w:t>Programmation pour l’application</w:t>
      </w:r>
    </w:p>
    <w:p w14:paraId="50F0DAEE" w14:textId="0972C221" w:rsidR="00B81A1A" w:rsidRDefault="003D70F9" w:rsidP="00B81A1A">
      <w:pPr>
        <w:ind w:left="360"/>
      </w:pPr>
      <w:r>
        <w:t>I</w:t>
      </w:r>
      <w:r w:rsidR="00B81A1A" w:rsidRPr="00E5655D">
        <w:t xml:space="preserve">l est </w:t>
      </w:r>
      <w:r>
        <w:t xml:space="preserve">maintenant </w:t>
      </w:r>
      <w:r w:rsidR="00B81A1A" w:rsidRPr="00E5655D">
        <w:t xml:space="preserve">temps de programmer la carte Arduino pour l’utiliser avec l’application. </w:t>
      </w:r>
    </w:p>
    <w:p w14:paraId="430BCD74" w14:textId="77777777" w:rsidR="00B81A1A" w:rsidRDefault="00B81A1A" w:rsidP="00B81A1A">
      <w:pPr>
        <w:ind w:left="360"/>
      </w:pPr>
    </w:p>
    <w:p w14:paraId="36D5B1AF" w14:textId="57BE0643" w:rsidR="00B81A1A" w:rsidRDefault="00B81A1A" w:rsidP="00B81A1A">
      <w:pPr>
        <w:pStyle w:val="Paragraphedeliste"/>
        <w:numPr>
          <w:ilvl w:val="0"/>
          <w:numId w:val="42"/>
        </w:numPr>
      </w:pPr>
      <w:r>
        <w:t>Ouvrir le fichier « </w:t>
      </w:r>
      <w:r w:rsidR="00102EBA">
        <w:t>Application</w:t>
      </w:r>
      <w:r w:rsidR="00CE7722">
        <w:t>-</w:t>
      </w:r>
      <w:proofErr w:type="spellStart"/>
      <w:r w:rsidR="00102EBA">
        <w:t>Del</w:t>
      </w:r>
      <w:r>
        <w:t>.ino</w:t>
      </w:r>
      <w:proofErr w:type="spellEnd"/>
      <w:r>
        <w:t> ». Le code suivant devrait apparaître :</w:t>
      </w:r>
    </w:p>
    <w:p w14:paraId="3F0E588C" w14:textId="77777777" w:rsidR="00B81A1A" w:rsidRDefault="00B81A1A" w:rsidP="00B81A1A"/>
    <w:p w14:paraId="62FA0717"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fr-CA"/>
        </w:rPr>
      </w:pPr>
      <w:proofErr w:type="spellStart"/>
      <w:proofErr w:type="gramStart"/>
      <w:r w:rsidRPr="007F76F5">
        <w:rPr>
          <w:lang w:val="fr-CA"/>
        </w:rPr>
        <w:t>int</w:t>
      </w:r>
      <w:proofErr w:type="spellEnd"/>
      <w:proofErr w:type="gramEnd"/>
      <w:r w:rsidRPr="007F76F5">
        <w:rPr>
          <w:lang w:val="fr-CA"/>
        </w:rPr>
        <w:t xml:space="preserve"> </w:t>
      </w:r>
      <w:proofErr w:type="spellStart"/>
      <w:r w:rsidRPr="007F76F5">
        <w:rPr>
          <w:lang w:val="fr-CA"/>
        </w:rPr>
        <w:t>delBleu</w:t>
      </w:r>
      <w:proofErr w:type="spellEnd"/>
      <w:r w:rsidRPr="007F76F5">
        <w:rPr>
          <w:lang w:val="fr-CA"/>
        </w:rPr>
        <w:t xml:space="preserve"> = 8;</w:t>
      </w:r>
    </w:p>
    <w:p w14:paraId="2CEED805"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fr-CA"/>
        </w:rPr>
      </w:pPr>
      <w:proofErr w:type="spellStart"/>
      <w:proofErr w:type="gramStart"/>
      <w:r w:rsidRPr="007F76F5">
        <w:rPr>
          <w:lang w:val="fr-CA"/>
        </w:rPr>
        <w:t>int</w:t>
      </w:r>
      <w:proofErr w:type="spellEnd"/>
      <w:proofErr w:type="gramEnd"/>
      <w:r w:rsidRPr="007F76F5">
        <w:rPr>
          <w:lang w:val="fr-CA"/>
        </w:rPr>
        <w:t xml:space="preserve"> </w:t>
      </w:r>
      <w:proofErr w:type="spellStart"/>
      <w:r w:rsidRPr="007F76F5">
        <w:rPr>
          <w:lang w:val="fr-CA"/>
        </w:rPr>
        <w:t>delRouge</w:t>
      </w:r>
      <w:proofErr w:type="spellEnd"/>
      <w:r w:rsidRPr="007F76F5">
        <w:rPr>
          <w:lang w:val="fr-CA"/>
        </w:rPr>
        <w:t xml:space="preserve"> = 9;</w:t>
      </w:r>
    </w:p>
    <w:p w14:paraId="61E20969"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fr-CA"/>
        </w:rPr>
      </w:pPr>
      <w:proofErr w:type="spellStart"/>
      <w:proofErr w:type="gramStart"/>
      <w:r w:rsidRPr="007F76F5">
        <w:rPr>
          <w:lang w:val="fr-CA"/>
        </w:rPr>
        <w:t>int</w:t>
      </w:r>
      <w:proofErr w:type="spellEnd"/>
      <w:proofErr w:type="gramEnd"/>
      <w:r w:rsidRPr="007F76F5">
        <w:rPr>
          <w:lang w:val="fr-CA"/>
        </w:rPr>
        <w:t xml:space="preserve"> </w:t>
      </w:r>
      <w:proofErr w:type="spellStart"/>
      <w:r w:rsidRPr="007F76F5">
        <w:rPr>
          <w:lang w:val="fr-CA"/>
        </w:rPr>
        <w:t>delVert</w:t>
      </w:r>
      <w:proofErr w:type="spellEnd"/>
      <w:r w:rsidRPr="007F76F5">
        <w:rPr>
          <w:lang w:val="fr-CA"/>
        </w:rPr>
        <w:t xml:space="preserve"> = 10;</w:t>
      </w:r>
    </w:p>
    <w:p w14:paraId="378FF9EE"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fr-CA"/>
        </w:rPr>
      </w:pPr>
    </w:p>
    <w:p w14:paraId="2973F1CF"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void </w:t>
      </w:r>
      <w:proofErr w:type="gramStart"/>
      <w:r w:rsidRPr="007F76F5">
        <w:rPr>
          <w:lang w:val="en-CA"/>
        </w:rPr>
        <w:t>setup(</w:t>
      </w:r>
      <w:proofErr w:type="gramEnd"/>
      <w:r w:rsidRPr="007F76F5">
        <w:rPr>
          <w:lang w:val="en-CA"/>
        </w:rPr>
        <w:t>) {</w:t>
      </w:r>
    </w:p>
    <w:p w14:paraId="60105D93"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r w:rsidRPr="007F76F5">
        <w:rPr>
          <w:lang w:val="en-CA"/>
        </w:rPr>
        <w:t>Serial.begin</w:t>
      </w:r>
      <w:proofErr w:type="spellEnd"/>
      <w:r w:rsidRPr="007F76F5">
        <w:rPr>
          <w:lang w:val="en-CA"/>
        </w:rPr>
        <w:t>(9600</w:t>
      </w:r>
      <w:proofErr w:type="gramStart"/>
      <w:r w:rsidRPr="007F76F5">
        <w:rPr>
          <w:lang w:val="en-CA"/>
        </w:rPr>
        <w:t>);</w:t>
      </w:r>
      <w:proofErr w:type="gramEnd"/>
    </w:p>
    <w:p w14:paraId="6EE2C643"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7F76F5">
        <w:rPr>
          <w:lang w:val="en-CA"/>
        </w:rPr>
        <w:t>pinMode</w:t>
      </w:r>
      <w:proofErr w:type="spellEnd"/>
      <w:r w:rsidRPr="007F76F5">
        <w:rPr>
          <w:lang w:val="en-CA"/>
        </w:rPr>
        <w:t>(</w:t>
      </w:r>
      <w:proofErr w:type="spellStart"/>
      <w:proofErr w:type="gramEnd"/>
      <w:r w:rsidRPr="007F76F5">
        <w:rPr>
          <w:lang w:val="en-CA"/>
        </w:rPr>
        <w:t>delBleu</w:t>
      </w:r>
      <w:proofErr w:type="spellEnd"/>
      <w:r w:rsidRPr="007F76F5">
        <w:rPr>
          <w:lang w:val="en-CA"/>
        </w:rPr>
        <w:t>, OUTPUT);</w:t>
      </w:r>
    </w:p>
    <w:p w14:paraId="0CDCEDD5" w14:textId="77777777" w:rsidR="007F76F5" w:rsidRPr="00CE7722"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CE7722">
        <w:rPr>
          <w:lang w:val="en-CA"/>
        </w:rPr>
        <w:t>pinMode</w:t>
      </w:r>
      <w:proofErr w:type="spellEnd"/>
      <w:r w:rsidRPr="00CE7722">
        <w:rPr>
          <w:lang w:val="en-CA"/>
        </w:rPr>
        <w:t>(</w:t>
      </w:r>
      <w:proofErr w:type="spellStart"/>
      <w:proofErr w:type="gramEnd"/>
      <w:r w:rsidRPr="00CE7722">
        <w:rPr>
          <w:lang w:val="en-CA"/>
        </w:rPr>
        <w:t>delRouge</w:t>
      </w:r>
      <w:proofErr w:type="spellEnd"/>
      <w:r w:rsidRPr="00CE7722">
        <w:rPr>
          <w:lang w:val="en-CA"/>
        </w:rPr>
        <w:t>, OUTPUT);</w:t>
      </w:r>
    </w:p>
    <w:p w14:paraId="129CB0AA"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CE7722">
        <w:rPr>
          <w:lang w:val="en-CA"/>
        </w:rPr>
        <w:t xml:space="preserve">    </w:t>
      </w:r>
      <w:proofErr w:type="spellStart"/>
      <w:proofErr w:type="gramStart"/>
      <w:r w:rsidRPr="007F76F5">
        <w:rPr>
          <w:lang w:val="en-CA"/>
        </w:rPr>
        <w:t>pinMode</w:t>
      </w:r>
      <w:proofErr w:type="spellEnd"/>
      <w:r w:rsidRPr="007F76F5">
        <w:rPr>
          <w:lang w:val="en-CA"/>
        </w:rPr>
        <w:t>(</w:t>
      </w:r>
      <w:proofErr w:type="spellStart"/>
      <w:proofErr w:type="gramEnd"/>
      <w:r w:rsidRPr="007F76F5">
        <w:rPr>
          <w:lang w:val="en-CA"/>
        </w:rPr>
        <w:t>delVert</w:t>
      </w:r>
      <w:proofErr w:type="spellEnd"/>
      <w:r w:rsidRPr="007F76F5">
        <w:rPr>
          <w:lang w:val="en-CA"/>
        </w:rPr>
        <w:t>, OUTPUT);</w:t>
      </w:r>
    </w:p>
    <w:p w14:paraId="20322AA6"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w:t>
      </w:r>
    </w:p>
    <w:p w14:paraId="3F9AE152"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void </w:t>
      </w:r>
      <w:proofErr w:type="gramStart"/>
      <w:r w:rsidRPr="007F76F5">
        <w:rPr>
          <w:lang w:val="en-CA"/>
        </w:rPr>
        <w:t>loop(</w:t>
      </w:r>
      <w:proofErr w:type="gramEnd"/>
      <w:r w:rsidRPr="007F76F5">
        <w:rPr>
          <w:lang w:val="en-CA"/>
        </w:rPr>
        <w:t>) {</w:t>
      </w:r>
    </w:p>
    <w:p w14:paraId="33C2D76A"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gramStart"/>
      <w:r w:rsidRPr="007F76F5">
        <w:rPr>
          <w:lang w:val="en-CA"/>
        </w:rPr>
        <w:t>if(</w:t>
      </w:r>
      <w:proofErr w:type="spellStart"/>
      <w:proofErr w:type="gramEnd"/>
      <w:r w:rsidRPr="007F76F5">
        <w:rPr>
          <w:lang w:val="en-CA"/>
        </w:rPr>
        <w:t>Serial.available</w:t>
      </w:r>
      <w:proofErr w:type="spellEnd"/>
      <w:r w:rsidRPr="007F76F5">
        <w:rPr>
          <w:lang w:val="en-CA"/>
        </w:rPr>
        <w:t>()&gt;0) {</w:t>
      </w:r>
    </w:p>
    <w:p w14:paraId="54CEC211"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char </w:t>
      </w:r>
      <w:proofErr w:type="spellStart"/>
      <w:r w:rsidRPr="007F76F5">
        <w:rPr>
          <w:lang w:val="en-CA"/>
        </w:rPr>
        <w:t>i</w:t>
      </w:r>
      <w:proofErr w:type="spellEnd"/>
      <w:r w:rsidRPr="007F76F5">
        <w:rPr>
          <w:lang w:val="en-CA"/>
        </w:rPr>
        <w:t>=</w:t>
      </w:r>
      <w:proofErr w:type="spellStart"/>
      <w:r w:rsidRPr="007F76F5">
        <w:rPr>
          <w:lang w:val="en-CA"/>
        </w:rPr>
        <w:t>Serial.read</w:t>
      </w:r>
      <w:proofErr w:type="spellEnd"/>
      <w:r w:rsidRPr="007F76F5">
        <w:rPr>
          <w:lang w:val="en-CA"/>
        </w:rPr>
        <w:t>(</w:t>
      </w:r>
      <w:proofErr w:type="gramStart"/>
      <w:r w:rsidRPr="007F76F5">
        <w:rPr>
          <w:lang w:val="en-CA"/>
        </w:rPr>
        <w:t>);</w:t>
      </w:r>
      <w:proofErr w:type="gramEnd"/>
    </w:p>
    <w:p w14:paraId="1AF7E7BC"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gramStart"/>
      <w:r w:rsidRPr="007F76F5">
        <w:rPr>
          <w:lang w:val="en-CA"/>
        </w:rPr>
        <w:t>if(</w:t>
      </w:r>
      <w:proofErr w:type="spellStart"/>
      <w:proofErr w:type="gramEnd"/>
      <w:r w:rsidRPr="007F76F5">
        <w:rPr>
          <w:lang w:val="en-CA"/>
        </w:rPr>
        <w:t>i</w:t>
      </w:r>
      <w:proofErr w:type="spellEnd"/>
      <w:r w:rsidRPr="007F76F5">
        <w:rPr>
          <w:lang w:val="en-CA"/>
        </w:rPr>
        <w:t xml:space="preserve"> =='1'){</w:t>
      </w:r>
    </w:p>
    <w:p w14:paraId="3381DDCE"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7F76F5">
        <w:rPr>
          <w:lang w:val="en-CA"/>
        </w:rPr>
        <w:t>digitalWrite</w:t>
      </w:r>
      <w:proofErr w:type="spellEnd"/>
      <w:r w:rsidRPr="007F76F5">
        <w:rPr>
          <w:lang w:val="en-CA"/>
        </w:rPr>
        <w:t>(</w:t>
      </w:r>
      <w:proofErr w:type="spellStart"/>
      <w:proofErr w:type="gramEnd"/>
      <w:r w:rsidRPr="007F76F5">
        <w:rPr>
          <w:lang w:val="en-CA"/>
        </w:rPr>
        <w:t>delBleu</w:t>
      </w:r>
      <w:proofErr w:type="spellEnd"/>
      <w:r w:rsidRPr="007F76F5">
        <w:rPr>
          <w:lang w:val="en-CA"/>
        </w:rPr>
        <w:t>, HIGH);</w:t>
      </w:r>
    </w:p>
    <w:p w14:paraId="1826FEC1"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7F76F5">
        <w:rPr>
          <w:lang w:val="en-CA"/>
        </w:rPr>
        <w:t>digitalWrite</w:t>
      </w:r>
      <w:proofErr w:type="spellEnd"/>
      <w:r w:rsidRPr="007F76F5">
        <w:rPr>
          <w:lang w:val="en-CA"/>
        </w:rPr>
        <w:t>(</w:t>
      </w:r>
      <w:proofErr w:type="spellStart"/>
      <w:proofErr w:type="gramEnd"/>
      <w:r w:rsidRPr="007F76F5">
        <w:rPr>
          <w:lang w:val="en-CA"/>
        </w:rPr>
        <w:t>delRouge</w:t>
      </w:r>
      <w:proofErr w:type="spellEnd"/>
      <w:r w:rsidRPr="007F76F5">
        <w:rPr>
          <w:lang w:val="en-CA"/>
        </w:rPr>
        <w:t>, LOW);</w:t>
      </w:r>
    </w:p>
    <w:p w14:paraId="2B080091"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7F76F5">
        <w:rPr>
          <w:lang w:val="en-CA"/>
        </w:rPr>
        <w:t>digitalWrite</w:t>
      </w:r>
      <w:proofErr w:type="spellEnd"/>
      <w:r w:rsidRPr="007F76F5">
        <w:rPr>
          <w:lang w:val="en-CA"/>
        </w:rPr>
        <w:t>(</w:t>
      </w:r>
      <w:proofErr w:type="spellStart"/>
      <w:proofErr w:type="gramEnd"/>
      <w:r w:rsidRPr="007F76F5">
        <w:rPr>
          <w:lang w:val="en-CA"/>
        </w:rPr>
        <w:t>delVert</w:t>
      </w:r>
      <w:proofErr w:type="spellEnd"/>
      <w:r w:rsidRPr="007F76F5">
        <w:rPr>
          <w:lang w:val="en-CA"/>
        </w:rPr>
        <w:t>, LOW);</w:t>
      </w:r>
    </w:p>
    <w:p w14:paraId="6D0A74F8"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
    <w:p w14:paraId="45363412"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else if (</w:t>
      </w:r>
      <w:proofErr w:type="spellStart"/>
      <w:r w:rsidRPr="007F76F5">
        <w:rPr>
          <w:lang w:val="en-CA"/>
        </w:rPr>
        <w:t>i</w:t>
      </w:r>
      <w:proofErr w:type="spellEnd"/>
      <w:r w:rsidRPr="007F76F5">
        <w:rPr>
          <w:lang w:val="en-CA"/>
        </w:rPr>
        <w:t>=='2</w:t>
      </w:r>
      <w:proofErr w:type="gramStart"/>
      <w:r w:rsidRPr="007F76F5">
        <w:rPr>
          <w:lang w:val="en-CA"/>
        </w:rPr>
        <w:t>'){</w:t>
      </w:r>
      <w:proofErr w:type="gramEnd"/>
      <w:r w:rsidRPr="007F76F5">
        <w:rPr>
          <w:lang w:val="en-CA"/>
        </w:rPr>
        <w:t xml:space="preserve"> </w:t>
      </w:r>
    </w:p>
    <w:p w14:paraId="4B78789F"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7F76F5">
        <w:rPr>
          <w:lang w:val="en-CA"/>
        </w:rPr>
        <w:t>digitalWrite</w:t>
      </w:r>
      <w:proofErr w:type="spellEnd"/>
      <w:r w:rsidRPr="007F76F5">
        <w:rPr>
          <w:lang w:val="en-CA"/>
        </w:rPr>
        <w:t>(</w:t>
      </w:r>
      <w:proofErr w:type="spellStart"/>
      <w:proofErr w:type="gramEnd"/>
      <w:r w:rsidRPr="007F76F5">
        <w:rPr>
          <w:lang w:val="en-CA"/>
        </w:rPr>
        <w:t>delBleu</w:t>
      </w:r>
      <w:proofErr w:type="spellEnd"/>
      <w:r w:rsidRPr="007F76F5">
        <w:rPr>
          <w:lang w:val="en-CA"/>
        </w:rPr>
        <w:t>, LOW);</w:t>
      </w:r>
    </w:p>
    <w:p w14:paraId="67B83CAF"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7F76F5">
        <w:rPr>
          <w:lang w:val="en-CA"/>
        </w:rPr>
        <w:t>digitalWrite</w:t>
      </w:r>
      <w:proofErr w:type="spellEnd"/>
      <w:r w:rsidRPr="007F76F5">
        <w:rPr>
          <w:lang w:val="en-CA"/>
        </w:rPr>
        <w:t>(</w:t>
      </w:r>
      <w:proofErr w:type="spellStart"/>
      <w:proofErr w:type="gramEnd"/>
      <w:r w:rsidRPr="007F76F5">
        <w:rPr>
          <w:lang w:val="en-CA"/>
        </w:rPr>
        <w:t>delRouge</w:t>
      </w:r>
      <w:proofErr w:type="spellEnd"/>
      <w:r w:rsidRPr="007F76F5">
        <w:rPr>
          <w:lang w:val="en-CA"/>
        </w:rPr>
        <w:t>, HIGH);</w:t>
      </w:r>
    </w:p>
    <w:p w14:paraId="21FCE602"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7F76F5">
        <w:rPr>
          <w:lang w:val="en-CA"/>
        </w:rPr>
        <w:t>digitalWrite</w:t>
      </w:r>
      <w:proofErr w:type="spellEnd"/>
      <w:r w:rsidRPr="007F76F5">
        <w:rPr>
          <w:lang w:val="en-CA"/>
        </w:rPr>
        <w:t>(</w:t>
      </w:r>
      <w:proofErr w:type="spellStart"/>
      <w:proofErr w:type="gramEnd"/>
      <w:r w:rsidRPr="007F76F5">
        <w:rPr>
          <w:lang w:val="en-CA"/>
        </w:rPr>
        <w:t>delVert</w:t>
      </w:r>
      <w:proofErr w:type="spellEnd"/>
      <w:r w:rsidRPr="007F76F5">
        <w:rPr>
          <w:lang w:val="en-CA"/>
        </w:rPr>
        <w:t>, LOW);</w:t>
      </w:r>
    </w:p>
    <w:p w14:paraId="7E10ABCC"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
    <w:p w14:paraId="609B9F7A"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else if (</w:t>
      </w:r>
      <w:proofErr w:type="spellStart"/>
      <w:r w:rsidRPr="007F76F5">
        <w:rPr>
          <w:lang w:val="en-CA"/>
        </w:rPr>
        <w:t>i</w:t>
      </w:r>
      <w:proofErr w:type="spellEnd"/>
      <w:r w:rsidRPr="007F76F5">
        <w:rPr>
          <w:lang w:val="en-CA"/>
        </w:rPr>
        <w:t>=='3</w:t>
      </w:r>
      <w:proofErr w:type="gramStart"/>
      <w:r w:rsidRPr="007F76F5">
        <w:rPr>
          <w:lang w:val="en-CA"/>
        </w:rPr>
        <w:t>'){</w:t>
      </w:r>
      <w:proofErr w:type="gramEnd"/>
    </w:p>
    <w:p w14:paraId="4D41FA97"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7F76F5">
        <w:rPr>
          <w:lang w:val="en-CA"/>
        </w:rPr>
        <w:t>digitalWrite</w:t>
      </w:r>
      <w:proofErr w:type="spellEnd"/>
      <w:r w:rsidRPr="007F76F5">
        <w:rPr>
          <w:lang w:val="en-CA"/>
        </w:rPr>
        <w:t>(</w:t>
      </w:r>
      <w:proofErr w:type="spellStart"/>
      <w:proofErr w:type="gramEnd"/>
      <w:r w:rsidRPr="007F76F5">
        <w:rPr>
          <w:lang w:val="en-CA"/>
        </w:rPr>
        <w:t>delBleu</w:t>
      </w:r>
      <w:proofErr w:type="spellEnd"/>
      <w:r w:rsidRPr="007F76F5">
        <w:rPr>
          <w:lang w:val="en-CA"/>
        </w:rPr>
        <w:t>, LOW);</w:t>
      </w:r>
    </w:p>
    <w:p w14:paraId="77374293"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r w:rsidRPr="007F76F5">
        <w:rPr>
          <w:lang w:val="en-CA"/>
        </w:rPr>
        <w:t>digitalWrite</w:t>
      </w:r>
      <w:proofErr w:type="spellEnd"/>
      <w:r w:rsidRPr="007F76F5">
        <w:rPr>
          <w:lang w:val="en-CA"/>
        </w:rPr>
        <w:t>(</w:t>
      </w:r>
      <w:proofErr w:type="spellStart"/>
      <w:proofErr w:type="gramStart"/>
      <w:r w:rsidRPr="007F76F5">
        <w:rPr>
          <w:lang w:val="en-CA"/>
        </w:rPr>
        <w:t>delRouge,LOW</w:t>
      </w:r>
      <w:proofErr w:type="spellEnd"/>
      <w:proofErr w:type="gramEnd"/>
      <w:r w:rsidRPr="007F76F5">
        <w:rPr>
          <w:lang w:val="en-CA"/>
        </w:rPr>
        <w:t>);</w:t>
      </w:r>
    </w:p>
    <w:p w14:paraId="1E020BCC"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en-CA"/>
        </w:rPr>
      </w:pPr>
      <w:r w:rsidRPr="007F76F5">
        <w:rPr>
          <w:lang w:val="en-CA"/>
        </w:rPr>
        <w:t xml:space="preserve">                        </w:t>
      </w:r>
      <w:proofErr w:type="spellStart"/>
      <w:proofErr w:type="gramStart"/>
      <w:r w:rsidRPr="007F76F5">
        <w:rPr>
          <w:lang w:val="en-CA"/>
        </w:rPr>
        <w:t>digitalWrite</w:t>
      </w:r>
      <w:proofErr w:type="spellEnd"/>
      <w:r w:rsidRPr="007F76F5">
        <w:rPr>
          <w:lang w:val="en-CA"/>
        </w:rPr>
        <w:t>(</w:t>
      </w:r>
      <w:proofErr w:type="spellStart"/>
      <w:proofErr w:type="gramEnd"/>
      <w:r w:rsidRPr="007F76F5">
        <w:rPr>
          <w:lang w:val="en-CA"/>
        </w:rPr>
        <w:t>delVert</w:t>
      </w:r>
      <w:proofErr w:type="spellEnd"/>
      <w:r w:rsidRPr="007F76F5">
        <w:rPr>
          <w:lang w:val="en-CA"/>
        </w:rPr>
        <w:t>, HIGH);</w:t>
      </w:r>
    </w:p>
    <w:p w14:paraId="4F8B5777"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fr-CA"/>
        </w:rPr>
      </w:pPr>
      <w:r w:rsidRPr="007F76F5">
        <w:rPr>
          <w:lang w:val="en-CA"/>
        </w:rPr>
        <w:t xml:space="preserve">              </w:t>
      </w:r>
      <w:r w:rsidRPr="007F76F5">
        <w:rPr>
          <w:lang w:val="fr-CA"/>
        </w:rPr>
        <w:t>}</w:t>
      </w:r>
    </w:p>
    <w:p w14:paraId="2FA75F93" w14:textId="77777777" w:rsidR="007F76F5" w:rsidRPr="007F76F5" w:rsidRDefault="007F76F5" w:rsidP="00102EBA">
      <w:pPr>
        <w:pBdr>
          <w:top w:val="single" w:sz="4" w:space="1" w:color="auto"/>
          <w:left w:val="single" w:sz="4" w:space="4" w:color="auto"/>
          <w:bottom w:val="single" w:sz="4" w:space="1" w:color="auto"/>
          <w:right w:val="single" w:sz="4" w:space="4" w:color="auto"/>
        </w:pBdr>
        <w:ind w:left="360"/>
        <w:rPr>
          <w:lang w:val="fr-CA"/>
        </w:rPr>
      </w:pPr>
      <w:r w:rsidRPr="007F76F5">
        <w:rPr>
          <w:lang w:val="fr-CA"/>
        </w:rPr>
        <w:t xml:space="preserve">     }</w:t>
      </w:r>
    </w:p>
    <w:p w14:paraId="2264D3C8" w14:textId="4EEDFA1D" w:rsidR="00A4406E" w:rsidRDefault="007F76F5" w:rsidP="00EB572D">
      <w:pPr>
        <w:pBdr>
          <w:top w:val="single" w:sz="4" w:space="1" w:color="auto"/>
          <w:left w:val="single" w:sz="4" w:space="4" w:color="auto"/>
          <w:bottom w:val="single" w:sz="4" w:space="1" w:color="auto"/>
          <w:right w:val="single" w:sz="4" w:space="4" w:color="auto"/>
        </w:pBdr>
        <w:ind w:left="360"/>
      </w:pPr>
      <w:r w:rsidRPr="007F76F5">
        <w:rPr>
          <w:lang w:val="fr-CA"/>
        </w:rPr>
        <w:t>}</w:t>
      </w:r>
    </w:p>
    <w:p w14:paraId="67A5DF48" w14:textId="77777777" w:rsidR="00B81A1A" w:rsidRDefault="00B81A1A" w:rsidP="00B81A1A">
      <w:pPr>
        <w:pStyle w:val="Paragraphedeliste"/>
        <w:numPr>
          <w:ilvl w:val="0"/>
          <w:numId w:val="42"/>
        </w:numPr>
      </w:pPr>
      <w:r>
        <w:lastRenderedPageBreak/>
        <w:t xml:space="preserve">Cliquer sur </w:t>
      </w:r>
      <w:r w:rsidRPr="00A3394A">
        <w:rPr>
          <w:i/>
          <w:iCs/>
        </w:rPr>
        <w:t>Téléverser</w:t>
      </w:r>
      <w:r>
        <w:t xml:space="preserve">. Aucune DEL ne devrait s’allumer tant que la carte n’est pas utilisée avec l’application </w:t>
      </w:r>
      <w:proofErr w:type="spellStart"/>
      <w:r>
        <w:t>App-IA</w:t>
      </w:r>
      <w:proofErr w:type="spellEnd"/>
      <w:r>
        <w:t>.</w:t>
      </w:r>
    </w:p>
    <w:p w14:paraId="6173C44B" w14:textId="77777777" w:rsidR="00B81A1A" w:rsidRDefault="00B81A1A" w:rsidP="00B81A1A">
      <w:pPr>
        <w:pStyle w:val="Paragraphedeliste"/>
        <w:ind w:left="360"/>
      </w:pPr>
    </w:p>
    <w:p w14:paraId="313E4F35" w14:textId="77777777" w:rsidR="00B81A1A" w:rsidRDefault="00B81A1A" w:rsidP="00B81A1A">
      <w:pPr>
        <w:pStyle w:val="Paragraphedeliste"/>
        <w:numPr>
          <w:ilvl w:val="0"/>
          <w:numId w:val="42"/>
        </w:numPr>
      </w:pPr>
      <w:r>
        <w:t xml:space="preserve">Fermer l’application Arduino IDE. </w:t>
      </w:r>
    </w:p>
    <w:p w14:paraId="7C9E7774" w14:textId="77777777" w:rsidR="00EB698F" w:rsidRDefault="00EB698F" w:rsidP="00AB5862">
      <w:pPr>
        <w:ind w:firstLine="708"/>
      </w:pPr>
    </w:p>
    <w:p w14:paraId="34398502" w14:textId="02CB6B0E" w:rsidR="00E655A9" w:rsidRDefault="00D06191" w:rsidP="00870CC7">
      <w:pPr>
        <w:pStyle w:val="Titre2"/>
      </w:pPr>
      <w:r>
        <w:t>Tout mettre ensemble</w:t>
      </w:r>
    </w:p>
    <w:p w14:paraId="15524E13" w14:textId="1189F869" w:rsidR="00E655A9" w:rsidRDefault="00E655A9" w:rsidP="00C12636">
      <w:pPr>
        <w:ind w:left="708"/>
      </w:pPr>
    </w:p>
    <w:p w14:paraId="52518B2F" w14:textId="3E028956" w:rsidR="00E655A9" w:rsidRDefault="00D06191" w:rsidP="000A44D1">
      <w:pPr>
        <w:ind w:left="708"/>
      </w:pPr>
      <w:r>
        <w:t xml:space="preserve">En utilisant les instructions </w:t>
      </w:r>
      <w:r w:rsidR="00FC2E94">
        <w:t>du</w:t>
      </w:r>
      <w:r>
        <w:t xml:space="preserve"> </w:t>
      </w:r>
      <w:r w:rsidRPr="00D06191">
        <w:rPr>
          <w:i/>
          <w:iCs/>
        </w:rPr>
        <w:t>Manuel d’instructions pour l</w:t>
      </w:r>
      <w:r w:rsidR="00FC2E94">
        <w:rPr>
          <w:i/>
          <w:iCs/>
        </w:rPr>
        <w:t>’</w:t>
      </w:r>
      <w:proofErr w:type="spellStart"/>
      <w:r w:rsidR="00FC2E94">
        <w:rPr>
          <w:i/>
          <w:iCs/>
        </w:rPr>
        <w:t>App-IA</w:t>
      </w:r>
      <w:proofErr w:type="spellEnd"/>
      <w:r>
        <w:t>, préparer l’</w:t>
      </w:r>
      <w:r w:rsidR="000A44D1">
        <w:t>application pour l’utiliser avec votre modèle et votre circuit !</w:t>
      </w:r>
    </w:p>
    <w:sectPr w:rsidR="00E655A9" w:rsidSect="00EA54A6">
      <w:footerReference w:type="default" r:id="rId18"/>
      <w:footerReference w:type="first" r:id="rId1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F880" w14:textId="77777777" w:rsidR="00A073BF" w:rsidRDefault="00A073BF" w:rsidP="006E6B38">
      <w:r>
        <w:separator/>
      </w:r>
    </w:p>
  </w:endnote>
  <w:endnote w:type="continuationSeparator" w:id="0">
    <w:p w14:paraId="3DAC6F0D" w14:textId="77777777" w:rsidR="00A073BF" w:rsidRDefault="00A073BF" w:rsidP="006E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ECH GP">
    <w:panose1 w:val="020B0900000000000000"/>
    <w:charset w:val="00"/>
    <w:family w:val="swiss"/>
    <w:pitch w:val="variable"/>
    <w:sig w:usb0="A00002AF" w:usb1="500078F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97" w:type="pct"/>
      <w:jc w:val="right"/>
      <w:tblCellMar>
        <w:top w:w="115" w:type="dxa"/>
        <w:left w:w="115" w:type="dxa"/>
        <w:bottom w:w="115" w:type="dxa"/>
        <w:right w:w="115" w:type="dxa"/>
      </w:tblCellMar>
      <w:tblLook w:val="04A0" w:firstRow="1" w:lastRow="0" w:firstColumn="1" w:lastColumn="0" w:noHBand="0" w:noVBand="1"/>
    </w:tblPr>
    <w:tblGrid>
      <w:gridCol w:w="8660"/>
      <w:gridCol w:w="493"/>
    </w:tblGrid>
    <w:tr w:rsidR="00C043A1" w14:paraId="1EC24543" w14:textId="77777777" w:rsidTr="003D37BF">
      <w:trPr>
        <w:trHeight w:val="320"/>
        <w:jc w:val="right"/>
      </w:trPr>
      <w:tc>
        <w:tcPr>
          <w:tcW w:w="8660" w:type="dxa"/>
          <w:vAlign w:val="center"/>
        </w:tcPr>
        <w:p w14:paraId="38910989" w14:textId="77777777" w:rsidR="00C043A1" w:rsidRDefault="00C043A1" w:rsidP="003D37BF">
          <w:pPr>
            <w:pStyle w:val="En-tte"/>
            <w:jc w:val="right"/>
            <w:rPr>
              <w:caps/>
              <w:color w:val="000000" w:themeColor="text1"/>
            </w:rPr>
          </w:pPr>
        </w:p>
      </w:tc>
      <w:tc>
        <w:tcPr>
          <w:tcW w:w="493" w:type="dxa"/>
          <w:shd w:val="clear" w:color="auto" w:fill="4F8BB2"/>
          <w:vAlign w:val="center"/>
        </w:tcPr>
        <w:p w14:paraId="2F27A3C3" w14:textId="77777777" w:rsidR="00C043A1" w:rsidRDefault="00C043A1">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DE7D184" w14:textId="77777777" w:rsidR="00C043A1" w:rsidRDefault="00C043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6"/>
      <w:gridCol w:w="2826"/>
      <w:gridCol w:w="2807"/>
    </w:tblGrid>
    <w:tr w:rsidR="00EA54A6" w14:paraId="12E8CFD1" w14:textId="77777777" w:rsidTr="00442A84">
      <w:trPr>
        <w:trHeight w:val="850"/>
        <w:jc w:val="center"/>
      </w:trPr>
      <w:tc>
        <w:tcPr>
          <w:tcW w:w="2806" w:type="dxa"/>
          <w:vAlign w:val="center"/>
        </w:tcPr>
        <w:p w14:paraId="13AE0658" w14:textId="77777777" w:rsidR="00EA54A6" w:rsidRDefault="00EA54A6" w:rsidP="00EA54A6">
          <w:pPr>
            <w:pStyle w:val="En-tte"/>
            <w:jc w:val="center"/>
            <w:rPr>
              <w:caps/>
              <w:color w:val="000000" w:themeColor="text1"/>
            </w:rPr>
          </w:pPr>
          <w:r>
            <w:rPr>
              <w:caps/>
              <w:noProof/>
              <w:color w:val="000000" w:themeColor="text1"/>
            </w:rPr>
            <w:drawing>
              <wp:inline distT="0" distB="0" distL="0" distR="0" wp14:anchorId="08794811" wp14:editId="2FCE5E10">
                <wp:extent cx="655607" cy="229381"/>
                <wp:effectExtent l="0" t="0" r="0" b="0"/>
                <wp:docPr id="15" name="Image 1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667084" cy="233397"/>
                        </a:xfrm>
                        <a:prstGeom prst="rect">
                          <a:avLst/>
                        </a:prstGeom>
                      </pic:spPr>
                    </pic:pic>
                  </a:graphicData>
                </a:graphic>
              </wp:inline>
            </w:drawing>
          </w:r>
        </w:p>
      </w:tc>
      <w:tc>
        <w:tcPr>
          <w:tcW w:w="2807" w:type="dxa"/>
          <w:vAlign w:val="center"/>
        </w:tcPr>
        <w:p w14:paraId="1636078F" w14:textId="77777777" w:rsidR="00EA54A6" w:rsidRDefault="00EA54A6" w:rsidP="00EA54A6">
          <w:pPr>
            <w:pStyle w:val="En-tte"/>
            <w:jc w:val="center"/>
            <w:rPr>
              <w:caps/>
              <w:color w:val="000000" w:themeColor="text1"/>
            </w:rPr>
          </w:pPr>
          <w:r>
            <w:rPr>
              <w:noProof/>
            </w:rPr>
            <w:drawing>
              <wp:inline distT="0" distB="0" distL="0" distR="0" wp14:anchorId="1AFB53E5" wp14:editId="36CE47FE">
                <wp:extent cx="1654175" cy="323850"/>
                <wp:effectExtent l="0" t="0" r="3175" b="0"/>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654175" cy="323850"/>
                        </a:xfrm>
                        <a:prstGeom prst="rect">
                          <a:avLst/>
                        </a:prstGeom>
                      </pic:spPr>
                    </pic:pic>
                  </a:graphicData>
                </a:graphic>
              </wp:inline>
            </w:drawing>
          </w:r>
        </w:p>
      </w:tc>
      <w:tc>
        <w:tcPr>
          <w:tcW w:w="2807" w:type="dxa"/>
          <w:vAlign w:val="center"/>
        </w:tcPr>
        <w:p w14:paraId="31CCA528" w14:textId="77777777" w:rsidR="00EA54A6" w:rsidRDefault="00EA54A6" w:rsidP="00EA54A6">
          <w:pPr>
            <w:pStyle w:val="En-tte"/>
            <w:jc w:val="center"/>
            <w:rPr>
              <w:caps/>
              <w:color w:val="000000" w:themeColor="text1"/>
            </w:rPr>
          </w:pPr>
          <w:r w:rsidRPr="00E5655D">
            <w:rPr>
              <w:noProof/>
            </w:rPr>
            <w:drawing>
              <wp:inline distT="0" distB="0" distL="0" distR="0" wp14:anchorId="22AC9FE9" wp14:editId="537F6FCE">
                <wp:extent cx="845820" cy="447675"/>
                <wp:effectExtent l="0" t="0" r="0" b="9525"/>
                <wp:docPr id="33" name="Image 33" descr="Une image contenant text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bâtiment&#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845820" cy="447675"/>
                        </a:xfrm>
                        <a:prstGeom prst="rect">
                          <a:avLst/>
                        </a:prstGeom>
                      </pic:spPr>
                    </pic:pic>
                  </a:graphicData>
                </a:graphic>
              </wp:inline>
            </w:drawing>
          </w:r>
        </w:p>
      </w:tc>
    </w:tr>
  </w:tbl>
  <w:p w14:paraId="3FCBD2DE" w14:textId="77777777" w:rsidR="00EA54A6" w:rsidRDefault="00EA54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E2A3" w14:textId="77777777" w:rsidR="00A073BF" w:rsidRDefault="00A073BF" w:rsidP="006E6B38">
      <w:r>
        <w:separator/>
      </w:r>
    </w:p>
  </w:footnote>
  <w:footnote w:type="continuationSeparator" w:id="0">
    <w:p w14:paraId="4C620BB6" w14:textId="77777777" w:rsidR="00A073BF" w:rsidRDefault="00A073BF" w:rsidP="006E6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362"/>
    <w:multiLevelType w:val="hybridMultilevel"/>
    <w:tmpl w:val="7AC44C8E"/>
    <w:lvl w:ilvl="0" w:tplc="7358941C">
      <w:start w:val="1"/>
      <w:numFmt w:val="upperLetter"/>
      <w:pStyle w:val="Titre3"/>
      <w:lvlText w:val="%1."/>
      <w:lvlJc w:val="left"/>
      <w:pPr>
        <w:ind w:left="360" w:hanging="360"/>
      </w:pPr>
      <w:rPr>
        <w:rFonts w:hint="default"/>
      </w:rPr>
    </w:lvl>
    <w:lvl w:ilvl="1" w:tplc="0C0C0019">
      <w:start w:val="1"/>
      <w:numFmt w:val="lowerLetter"/>
      <w:lvlText w:val="%2."/>
      <w:lvlJc w:val="left"/>
      <w:pPr>
        <w:ind w:left="1080" w:hanging="360"/>
      </w:pPr>
    </w:lvl>
    <w:lvl w:ilvl="2" w:tplc="CCDCD142">
      <w:start w:val="1"/>
      <w:numFmt w:val="decimal"/>
      <w:lvlText w:val="%3."/>
      <w:lvlJc w:val="left"/>
      <w:pPr>
        <w:ind w:left="1980" w:hanging="360"/>
      </w:pPr>
      <w:rPr>
        <w:rFonts w:hint="default"/>
      </w:r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15:restartNumberingAfterBreak="0">
    <w:nsid w:val="0F1A18B1"/>
    <w:multiLevelType w:val="hybridMultilevel"/>
    <w:tmpl w:val="EF3EA5F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14C62211"/>
    <w:multiLevelType w:val="hybridMultilevel"/>
    <w:tmpl w:val="219CC5FC"/>
    <w:lvl w:ilvl="0" w:tplc="0C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5E77DF1"/>
    <w:multiLevelType w:val="hybridMultilevel"/>
    <w:tmpl w:val="A84040AA"/>
    <w:lvl w:ilvl="0" w:tplc="0C0C0003">
      <w:start w:val="1"/>
      <w:numFmt w:val="bullet"/>
      <w:lvlText w:val="o"/>
      <w:lvlJc w:val="left"/>
      <w:pPr>
        <w:ind w:left="2136" w:hanging="360"/>
      </w:pPr>
      <w:rPr>
        <w:rFonts w:ascii="Courier New" w:hAnsi="Courier New" w:cs="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17153D8A"/>
    <w:multiLevelType w:val="hybridMultilevel"/>
    <w:tmpl w:val="5426A8F4"/>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5" w15:restartNumberingAfterBreak="0">
    <w:nsid w:val="1BBF2E7B"/>
    <w:multiLevelType w:val="hybridMultilevel"/>
    <w:tmpl w:val="A85EA7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BDB5442"/>
    <w:multiLevelType w:val="hybridMultilevel"/>
    <w:tmpl w:val="575A9AC8"/>
    <w:lvl w:ilvl="0" w:tplc="0C0C0001">
      <w:start w:val="1"/>
      <w:numFmt w:val="bullet"/>
      <w:lvlText w:val=""/>
      <w:lvlJc w:val="left"/>
      <w:pPr>
        <w:ind w:left="1430" w:hanging="360"/>
      </w:pPr>
      <w:rPr>
        <w:rFonts w:ascii="Symbol" w:hAnsi="Symbol" w:hint="default"/>
      </w:rPr>
    </w:lvl>
    <w:lvl w:ilvl="1" w:tplc="0C0C0003" w:tentative="1">
      <w:start w:val="1"/>
      <w:numFmt w:val="bullet"/>
      <w:lvlText w:val="o"/>
      <w:lvlJc w:val="left"/>
      <w:pPr>
        <w:ind w:left="2150" w:hanging="360"/>
      </w:pPr>
      <w:rPr>
        <w:rFonts w:ascii="Courier New" w:hAnsi="Courier New" w:cs="Courier New" w:hint="default"/>
      </w:rPr>
    </w:lvl>
    <w:lvl w:ilvl="2" w:tplc="0C0C0005" w:tentative="1">
      <w:start w:val="1"/>
      <w:numFmt w:val="bullet"/>
      <w:lvlText w:val=""/>
      <w:lvlJc w:val="left"/>
      <w:pPr>
        <w:ind w:left="2870" w:hanging="360"/>
      </w:pPr>
      <w:rPr>
        <w:rFonts w:ascii="Wingdings" w:hAnsi="Wingdings" w:hint="default"/>
      </w:rPr>
    </w:lvl>
    <w:lvl w:ilvl="3" w:tplc="0C0C0001" w:tentative="1">
      <w:start w:val="1"/>
      <w:numFmt w:val="bullet"/>
      <w:lvlText w:val=""/>
      <w:lvlJc w:val="left"/>
      <w:pPr>
        <w:ind w:left="3590" w:hanging="360"/>
      </w:pPr>
      <w:rPr>
        <w:rFonts w:ascii="Symbol" w:hAnsi="Symbol" w:hint="default"/>
      </w:rPr>
    </w:lvl>
    <w:lvl w:ilvl="4" w:tplc="0C0C0003" w:tentative="1">
      <w:start w:val="1"/>
      <w:numFmt w:val="bullet"/>
      <w:lvlText w:val="o"/>
      <w:lvlJc w:val="left"/>
      <w:pPr>
        <w:ind w:left="4310" w:hanging="360"/>
      </w:pPr>
      <w:rPr>
        <w:rFonts w:ascii="Courier New" w:hAnsi="Courier New" w:cs="Courier New" w:hint="default"/>
      </w:rPr>
    </w:lvl>
    <w:lvl w:ilvl="5" w:tplc="0C0C0005" w:tentative="1">
      <w:start w:val="1"/>
      <w:numFmt w:val="bullet"/>
      <w:lvlText w:val=""/>
      <w:lvlJc w:val="left"/>
      <w:pPr>
        <w:ind w:left="5030" w:hanging="360"/>
      </w:pPr>
      <w:rPr>
        <w:rFonts w:ascii="Wingdings" w:hAnsi="Wingdings" w:hint="default"/>
      </w:rPr>
    </w:lvl>
    <w:lvl w:ilvl="6" w:tplc="0C0C0001" w:tentative="1">
      <w:start w:val="1"/>
      <w:numFmt w:val="bullet"/>
      <w:lvlText w:val=""/>
      <w:lvlJc w:val="left"/>
      <w:pPr>
        <w:ind w:left="5750" w:hanging="360"/>
      </w:pPr>
      <w:rPr>
        <w:rFonts w:ascii="Symbol" w:hAnsi="Symbol" w:hint="default"/>
      </w:rPr>
    </w:lvl>
    <w:lvl w:ilvl="7" w:tplc="0C0C0003" w:tentative="1">
      <w:start w:val="1"/>
      <w:numFmt w:val="bullet"/>
      <w:lvlText w:val="o"/>
      <w:lvlJc w:val="left"/>
      <w:pPr>
        <w:ind w:left="6470" w:hanging="360"/>
      </w:pPr>
      <w:rPr>
        <w:rFonts w:ascii="Courier New" w:hAnsi="Courier New" w:cs="Courier New" w:hint="default"/>
      </w:rPr>
    </w:lvl>
    <w:lvl w:ilvl="8" w:tplc="0C0C0005" w:tentative="1">
      <w:start w:val="1"/>
      <w:numFmt w:val="bullet"/>
      <w:lvlText w:val=""/>
      <w:lvlJc w:val="left"/>
      <w:pPr>
        <w:ind w:left="7190" w:hanging="360"/>
      </w:pPr>
      <w:rPr>
        <w:rFonts w:ascii="Wingdings" w:hAnsi="Wingdings" w:hint="default"/>
      </w:rPr>
    </w:lvl>
  </w:abstractNum>
  <w:abstractNum w:abstractNumId="7" w15:restartNumberingAfterBreak="0">
    <w:nsid w:val="1DB966C7"/>
    <w:multiLevelType w:val="hybridMultilevel"/>
    <w:tmpl w:val="83C0D388"/>
    <w:lvl w:ilvl="0" w:tplc="0C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0B751D5"/>
    <w:multiLevelType w:val="hybridMultilevel"/>
    <w:tmpl w:val="362A34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13E0EB7"/>
    <w:multiLevelType w:val="hybridMultilevel"/>
    <w:tmpl w:val="1C706388"/>
    <w:lvl w:ilvl="0" w:tplc="0C0C0015">
      <w:start w:val="1"/>
      <w:numFmt w:val="upp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17B2EB1"/>
    <w:multiLevelType w:val="hybridMultilevel"/>
    <w:tmpl w:val="7876A7F8"/>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6425C3C"/>
    <w:multiLevelType w:val="hybridMultilevel"/>
    <w:tmpl w:val="CD108B78"/>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2" w15:restartNumberingAfterBreak="0">
    <w:nsid w:val="2D2A5B55"/>
    <w:multiLevelType w:val="hybridMultilevel"/>
    <w:tmpl w:val="302A0FE6"/>
    <w:lvl w:ilvl="0" w:tplc="0C0C0001">
      <w:start w:val="1"/>
      <w:numFmt w:val="bullet"/>
      <w:lvlText w:val=""/>
      <w:lvlJc w:val="left"/>
      <w:pPr>
        <w:ind w:left="3060" w:hanging="360"/>
      </w:pPr>
      <w:rPr>
        <w:rFonts w:ascii="Symbol" w:hAnsi="Symbol" w:hint="default"/>
      </w:rPr>
    </w:lvl>
    <w:lvl w:ilvl="1" w:tplc="0C0C0003" w:tentative="1">
      <w:start w:val="1"/>
      <w:numFmt w:val="bullet"/>
      <w:lvlText w:val="o"/>
      <w:lvlJc w:val="left"/>
      <w:pPr>
        <w:ind w:left="3780" w:hanging="360"/>
      </w:pPr>
      <w:rPr>
        <w:rFonts w:ascii="Courier New" w:hAnsi="Courier New" w:cs="Courier New" w:hint="default"/>
      </w:rPr>
    </w:lvl>
    <w:lvl w:ilvl="2" w:tplc="0C0C0005" w:tentative="1">
      <w:start w:val="1"/>
      <w:numFmt w:val="bullet"/>
      <w:lvlText w:val=""/>
      <w:lvlJc w:val="left"/>
      <w:pPr>
        <w:ind w:left="4500" w:hanging="360"/>
      </w:pPr>
      <w:rPr>
        <w:rFonts w:ascii="Wingdings" w:hAnsi="Wingdings" w:hint="default"/>
      </w:rPr>
    </w:lvl>
    <w:lvl w:ilvl="3" w:tplc="0C0C0001" w:tentative="1">
      <w:start w:val="1"/>
      <w:numFmt w:val="bullet"/>
      <w:lvlText w:val=""/>
      <w:lvlJc w:val="left"/>
      <w:pPr>
        <w:ind w:left="5220" w:hanging="360"/>
      </w:pPr>
      <w:rPr>
        <w:rFonts w:ascii="Symbol" w:hAnsi="Symbol" w:hint="default"/>
      </w:rPr>
    </w:lvl>
    <w:lvl w:ilvl="4" w:tplc="0C0C0003" w:tentative="1">
      <w:start w:val="1"/>
      <w:numFmt w:val="bullet"/>
      <w:lvlText w:val="o"/>
      <w:lvlJc w:val="left"/>
      <w:pPr>
        <w:ind w:left="5940" w:hanging="360"/>
      </w:pPr>
      <w:rPr>
        <w:rFonts w:ascii="Courier New" w:hAnsi="Courier New" w:cs="Courier New" w:hint="default"/>
      </w:rPr>
    </w:lvl>
    <w:lvl w:ilvl="5" w:tplc="0C0C0005" w:tentative="1">
      <w:start w:val="1"/>
      <w:numFmt w:val="bullet"/>
      <w:lvlText w:val=""/>
      <w:lvlJc w:val="left"/>
      <w:pPr>
        <w:ind w:left="6660" w:hanging="360"/>
      </w:pPr>
      <w:rPr>
        <w:rFonts w:ascii="Wingdings" w:hAnsi="Wingdings" w:hint="default"/>
      </w:rPr>
    </w:lvl>
    <w:lvl w:ilvl="6" w:tplc="0C0C0001" w:tentative="1">
      <w:start w:val="1"/>
      <w:numFmt w:val="bullet"/>
      <w:lvlText w:val=""/>
      <w:lvlJc w:val="left"/>
      <w:pPr>
        <w:ind w:left="7380" w:hanging="360"/>
      </w:pPr>
      <w:rPr>
        <w:rFonts w:ascii="Symbol" w:hAnsi="Symbol" w:hint="default"/>
      </w:rPr>
    </w:lvl>
    <w:lvl w:ilvl="7" w:tplc="0C0C0003" w:tentative="1">
      <w:start w:val="1"/>
      <w:numFmt w:val="bullet"/>
      <w:lvlText w:val="o"/>
      <w:lvlJc w:val="left"/>
      <w:pPr>
        <w:ind w:left="8100" w:hanging="360"/>
      </w:pPr>
      <w:rPr>
        <w:rFonts w:ascii="Courier New" w:hAnsi="Courier New" w:cs="Courier New" w:hint="default"/>
      </w:rPr>
    </w:lvl>
    <w:lvl w:ilvl="8" w:tplc="0C0C0005" w:tentative="1">
      <w:start w:val="1"/>
      <w:numFmt w:val="bullet"/>
      <w:lvlText w:val=""/>
      <w:lvlJc w:val="left"/>
      <w:pPr>
        <w:ind w:left="8820" w:hanging="360"/>
      </w:pPr>
      <w:rPr>
        <w:rFonts w:ascii="Wingdings" w:hAnsi="Wingdings" w:hint="default"/>
      </w:rPr>
    </w:lvl>
  </w:abstractNum>
  <w:abstractNum w:abstractNumId="13" w15:restartNumberingAfterBreak="0">
    <w:nsid w:val="2E8D1372"/>
    <w:multiLevelType w:val="hybridMultilevel"/>
    <w:tmpl w:val="BEE60E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203508B"/>
    <w:multiLevelType w:val="hybridMultilevel"/>
    <w:tmpl w:val="57A4ADCC"/>
    <w:lvl w:ilvl="0" w:tplc="50DA24E8">
      <w:start w:val="5"/>
      <w:numFmt w:val="lowerLetter"/>
      <w:lvlText w:val="%1."/>
      <w:lvlJc w:val="left"/>
      <w:pPr>
        <w:ind w:left="1068" w:hanging="360"/>
      </w:pPr>
      <w:rPr>
        <w:rFonts w:hint="default"/>
      </w:rPr>
    </w:lvl>
    <w:lvl w:ilvl="1" w:tplc="0C0C0019">
      <w:start w:val="1"/>
      <w:numFmt w:val="lowerLetter"/>
      <w:lvlText w:val="%2."/>
      <w:lvlJc w:val="left"/>
      <w:pPr>
        <w:ind w:left="720" w:hanging="360"/>
      </w:pPr>
    </w:lvl>
    <w:lvl w:ilvl="2" w:tplc="0C0C001B" w:tentative="1">
      <w:start w:val="1"/>
      <w:numFmt w:val="lowerRoman"/>
      <w:lvlText w:val="%3."/>
      <w:lvlJc w:val="right"/>
      <w:pPr>
        <w:ind w:left="1440" w:hanging="180"/>
      </w:pPr>
    </w:lvl>
    <w:lvl w:ilvl="3" w:tplc="0C0C000F" w:tentative="1">
      <w:start w:val="1"/>
      <w:numFmt w:val="decimal"/>
      <w:lvlText w:val="%4."/>
      <w:lvlJc w:val="left"/>
      <w:pPr>
        <w:ind w:left="2160" w:hanging="360"/>
      </w:pPr>
    </w:lvl>
    <w:lvl w:ilvl="4" w:tplc="0C0C0019" w:tentative="1">
      <w:start w:val="1"/>
      <w:numFmt w:val="lowerLetter"/>
      <w:lvlText w:val="%5."/>
      <w:lvlJc w:val="left"/>
      <w:pPr>
        <w:ind w:left="2880" w:hanging="360"/>
      </w:pPr>
    </w:lvl>
    <w:lvl w:ilvl="5" w:tplc="0C0C001B" w:tentative="1">
      <w:start w:val="1"/>
      <w:numFmt w:val="lowerRoman"/>
      <w:lvlText w:val="%6."/>
      <w:lvlJc w:val="right"/>
      <w:pPr>
        <w:ind w:left="3600" w:hanging="180"/>
      </w:pPr>
    </w:lvl>
    <w:lvl w:ilvl="6" w:tplc="0C0C000F" w:tentative="1">
      <w:start w:val="1"/>
      <w:numFmt w:val="decimal"/>
      <w:lvlText w:val="%7."/>
      <w:lvlJc w:val="left"/>
      <w:pPr>
        <w:ind w:left="4320" w:hanging="360"/>
      </w:pPr>
    </w:lvl>
    <w:lvl w:ilvl="7" w:tplc="0C0C0019" w:tentative="1">
      <w:start w:val="1"/>
      <w:numFmt w:val="lowerLetter"/>
      <w:lvlText w:val="%8."/>
      <w:lvlJc w:val="left"/>
      <w:pPr>
        <w:ind w:left="5040" w:hanging="360"/>
      </w:pPr>
    </w:lvl>
    <w:lvl w:ilvl="8" w:tplc="0C0C001B" w:tentative="1">
      <w:start w:val="1"/>
      <w:numFmt w:val="lowerRoman"/>
      <w:lvlText w:val="%9."/>
      <w:lvlJc w:val="right"/>
      <w:pPr>
        <w:ind w:left="5760" w:hanging="180"/>
      </w:pPr>
    </w:lvl>
  </w:abstractNum>
  <w:abstractNum w:abstractNumId="15" w15:restartNumberingAfterBreak="0">
    <w:nsid w:val="35EC59AE"/>
    <w:multiLevelType w:val="hybridMultilevel"/>
    <w:tmpl w:val="E6CA5212"/>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8777669"/>
    <w:multiLevelType w:val="hybridMultilevel"/>
    <w:tmpl w:val="FAA061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C555BB1"/>
    <w:multiLevelType w:val="hybridMultilevel"/>
    <w:tmpl w:val="D634295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CF37ACD"/>
    <w:multiLevelType w:val="hybridMultilevel"/>
    <w:tmpl w:val="D7406A1E"/>
    <w:lvl w:ilvl="0" w:tplc="0C0C0001">
      <w:start w:val="1"/>
      <w:numFmt w:val="bullet"/>
      <w:lvlText w:val=""/>
      <w:lvlJc w:val="left"/>
      <w:pPr>
        <w:ind w:left="2496"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1E40CC4"/>
    <w:multiLevelType w:val="hybridMultilevel"/>
    <w:tmpl w:val="F902885A"/>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0" w15:restartNumberingAfterBreak="0">
    <w:nsid w:val="45CA0EAE"/>
    <w:multiLevelType w:val="hybridMultilevel"/>
    <w:tmpl w:val="5C3E14DE"/>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1" w15:restartNumberingAfterBreak="0">
    <w:nsid w:val="47293DBB"/>
    <w:multiLevelType w:val="hybridMultilevel"/>
    <w:tmpl w:val="CA4C468C"/>
    <w:lvl w:ilvl="0" w:tplc="BB761088">
      <w:start w:val="9"/>
      <w:numFmt w:val="lowerLetter"/>
      <w:lvlText w:val="%1."/>
      <w:lvlJc w:val="left"/>
      <w:pPr>
        <w:ind w:left="1068" w:hanging="360"/>
      </w:pPr>
      <w:rPr>
        <w:rFonts w:hint="default"/>
      </w:rPr>
    </w:lvl>
    <w:lvl w:ilvl="1" w:tplc="0C0C0019" w:tentative="1">
      <w:start w:val="1"/>
      <w:numFmt w:val="lowerLetter"/>
      <w:lvlText w:val="%2."/>
      <w:lvlJc w:val="left"/>
      <w:pPr>
        <w:ind w:left="720" w:hanging="360"/>
      </w:pPr>
    </w:lvl>
    <w:lvl w:ilvl="2" w:tplc="0C0C001B" w:tentative="1">
      <w:start w:val="1"/>
      <w:numFmt w:val="lowerRoman"/>
      <w:lvlText w:val="%3."/>
      <w:lvlJc w:val="right"/>
      <w:pPr>
        <w:ind w:left="1440" w:hanging="180"/>
      </w:pPr>
    </w:lvl>
    <w:lvl w:ilvl="3" w:tplc="0C0C000F" w:tentative="1">
      <w:start w:val="1"/>
      <w:numFmt w:val="decimal"/>
      <w:lvlText w:val="%4."/>
      <w:lvlJc w:val="left"/>
      <w:pPr>
        <w:ind w:left="2160" w:hanging="360"/>
      </w:pPr>
    </w:lvl>
    <w:lvl w:ilvl="4" w:tplc="0C0C0019" w:tentative="1">
      <w:start w:val="1"/>
      <w:numFmt w:val="lowerLetter"/>
      <w:lvlText w:val="%5."/>
      <w:lvlJc w:val="left"/>
      <w:pPr>
        <w:ind w:left="2880" w:hanging="360"/>
      </w:pPr>
    </w:lvl>
    <w:lvl w:ilvl="5" w:tplc="0C0C001B" w:tentative="1">
      <w:start w:val="1"/>
      <w:numFmt w:val="lowerRoman"/>
      <w:lvlText w:val="%6."/>
      <w:lvlJc w:val="right"/>
      <w:pPr>
        <w:ind w:left="3600" w:hanging="180"/>
      </w:pPr>
    </w:lvl>
    <w:lvl w:ilvl="6" w:tplc="0C0C000F" w:tentative="1">
      <w:start w:val="1"/>
      <w:numFmt w:val="decimal"/>
      <w:lvlText w:val="%7."/>
      <w:lvlJc w:val="left"/>
      <w:pPr>
        <w:ind w:left="4320" w:hanging="360"/>
      </w:pPr>
    </w:lvl>
    <w:lvl w:ilvl="7" w:tplc="0C0C0019" w:tentative="1">
      <w:start w:val="1"/>
      <w:numFmt w:val="lowerLetter"/>
      <w:lvlText w:val="%8."/>
      <w:lvlJc w:val="left"/>
      <w:pPr>
        <w:ind w:left="5040" w:hanging="360"/>
      </w:pPr>
    </w:lvl>
    <w:lvl w:ilvl="8" w:tplc="0C0C001B" w:tentative="1">
      <w:start w:val="1"/>
      <w:numFmt w:val="lowerRoman"/>
      <w:lvlText w:val="%9."/>
      <w:lvlJc w:val="right"/>
      <w:pPr>
        <w:ind w:left="5760" w:hanging="180"/>
      </w:pPr>
    </w:lvl>
  </w:abstractNum>
  <w:abstractNum w:abstractNumId="22" w15:restartNumberingAfterBreak="0">
    <w:nsid w:val="47EF6A55"/>
    <w:multiLevelType w:val="hybridMultilevel"/>
    <w:tmpl w:val="D4DEDB68"/>
    <w:lvl w:ilvl="0" w:tplc="04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9FA4760"/>
    <w:multiLevelType w:val="hybridMultilevel"/>
    <w:tmpl w:val="4F447402"/>
    <w:lvl w:ilvl="0" w:tplc="273C835A">
      <w:start w:val="1"/>
      <w:numFmt w:val="decimal"/>
      <w:lvlText w:val="%1."/>
      <w:lvlJc w:val="left"/>
      <w:pPr>
        <w:ind w:left="1080" w:hanging="360"/>
      </w:pPr>
      <w:rPr>
        <w:rFonts w:hint="default"/>
      </w:rPr>
    </w:lvl>
    <w:lvl w:ilvl="1" w:tplc="0C0C0001">
      <w:start w:val="1"/>
      <w:numFmt w:val="bullet"/>
      <w:lvlText w:val=""/>
      <w:lvlJc w:val="left"/>
      <w:pPr>
        <w:ind w:left="1800" w:hanging="360"/>
      </w:pPr>
      <w:rPr>
        <w:rFonts w:ascii="Symbol" w:hAnsi="Symbol"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4" w15:restartNumberingAfterBreak="0">
    <w:nsid w:val="4A36501E"/>
    <w:multiLevelType w:val="hybridMultilevel"/>
    <w:tmpl w:val="A4EEABC4"/>
    <w:lvl w:ilvl="0" w:tplc="14229D08">
      <w:start w:val="5"/>
      <w:numFmt w:val="decimal"/>
      <w:pStyle w:val="Titre2"/>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5" w15:restartNumberingAfterBreak="0">
    <w:nsid w:val="4E997DE9"/>
    <w:multiLevelType w:val="hybridMultilevel"/>
    <w:tmpl w:val="6FEC3380"/>
    <w:lvl w:ilvl="0" w:tplc="0C0C0019">
      <w:start w:val="1"/>
      <w:numFmt w:val="lowerLetter"/>
      <w:lvlText w:val="%1."/>
      <w:lvlJc w:val="left"/>
      <w:pPr>
        <w:ind w:left="1068" w:hanging="360"/>
      </w:pPr>
      <w:rPr>
        <w:rFonts w:hint="default"/>
      </w:r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6" w15:restartNumberingAfterBreak="0">
    <w:nsid w:val="52C92285"/>
    <w:multiLevelType w:val="hybridMultilevel"/>
    <w:tmpl w:val="280E1D62"/>
    <w:lvl w:ilvl="0" w:tplc="0C0C000F">
      <w:start w:val="1"/>
      <w:numFmt w:val="decimal"/>
      <w:lvlText w:val="%1."/>
      <w:lvlJc w:val="left"/>
      <w:pPr>
        <w:ind w:left="1068" w:hanging="360"/>
      </w:p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7" w15:restartNumberingAfterBreak="0">
    <w:nsid w:val="59415B99"/>
    <w:multiLevelType w:val="hybridMultilevel"/>
    <w:tmpl w:val="AAD661A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601A210A"/>
    <w:multiLevelType w:val="hybridMultilevel"/>
    <w:tmpl w:val="738634FE"/>
    <w:lvl w:ilvl="0" w:tplc="0C0C0019">
      <w:start w:val="1"/>
      <w:numFmt w:val="lowerLetter"/>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9" w15:restartNumberingAfterBreak="0">
    <w:nsid w:val="60FF5009"/>
    <w:multiLevelType w:val="hybridMultilevel"/>
    <w:tmpl w:val="C3F64BD2"/>
    <w:lvl w:ilvl="0" w:tplc="0C0C0019">
      <w:start w:val="1"/>
      <w:numFmt w:val="lowerLetter"/>
      <w:lvlText w:val="%1."/>
      <w:lvlJc w:val="left"/>
      <w:pPr>
        <w:ind w:left="1068" w:hanging="360"/>
      </w:pPr>
      <w:rPr>
        <w:rFonts w:hint="default"/>
      </w:r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0" w15:restartNumberingAfterBreak="0">
    <w:nsid w:val="614D1361"/>
    <w:multiLevelType w:val="hybridMultilevel"/>
    <w:tmpl w:val="645EEFCE"/>
    <w:lvl w:ilvl="0" w:tplc="0C0C0003">
      <w:start w:val="1"/>
      <w:numFmt w:val="bullet"/>
      <w:lvlText w:val="o"/>
      <w:lvlJc w:val="left"/>
      <w:pPr>
        <w:ind w:left="3192" w:hanging="360"/>
      </w:pPr>
      <w:rPr>
        <w:rFonts w:ascii="Courier New" w:hAnsi="Courier New" w:cs="Courier New" w:hint="default"/>
      </w:rPr>
    </w:lvl>
    <w:lvl w:ilvl="1" w:tplc="0C0C0003">
      <w:start w:val="1"/>
      <w:numFmt w:val="bullet"/>
      <w:lvlText w:val="o"/>
      <w:lvlJc w:val="left"/>
      <w:pPr>
        <w:ind w:left="2136" w:hanging="360"/>
      </w:pPr>
      <w:rPr>
        <w:rFonts w:ascii="Courier New" w:hAnsi="Courier New" w:cs="Courier New" w:hint="default"/>
      </w:rPr>
    </w:lvl>
    <w:lvl w:ilvl="2" w:tplc="0C0C0005">
      <w:start w:val="1"/>
      <w:numFmt w:val="bullet"/>
      <w:lvlText w:val=""/>
      <w:lvlJc w:val="left"/>
      <w:pPr>
        <w:ind w:left="2856" w:hanging="360"/>
      </w:pPr>
      <w:rPr>
        <w:rFonts w:ascii="Wingdings" w:hAnsi="Wingdings" w:hint="default"/>
      </w:rPr>
    </w:lvl>
    <w:lvl w:ilvl="3" w:tplc="0C0C0001">
      <w:start w:val="1"/>
      <w:numFmt w:val="bullet"/>
      <w:lvlText w:val=""/>
      <w:lvlJc w:val="left"/>
      <w:pPr>
        <w:ind w:left="3576" w:hanging="360"/>
      </w:pPr>
      <w:rPr>
        <w:rFonts w:ascii="Symbol" w:hAnsi="Symbol" w:hint="default"/>
      </w:rPr>
    </w:lvl>
    <w:lvl w:ilvl="4" w:tplc="0C0C0003" w:tentative="1">
      <w:start w:val="1"/>
      <w:numFmt w:val="bullet"/>
      <w:lvlText w:val="o"/>
      <w:lvlJc w:val="left"/>
      <w:pPr>
        <w:ind w:left="4296" w:hanging="360"/>
      </w:pPr>
      <w:rPr>
        <w:rFonts w:ascii="Courier New" w:hAnsi="Courier New" w:cs="Courier New" w:hint="default"/>
      </w:rPr>
    </w:lvl>
    <w:lvl w:ilvl="5" w:tplc="0C0C0005" w:tentative="1">
      <w:start w:val="1"/>
      <w:numFmt w:val="bullet"/>
      <w:lvlText w:val=""/>
      <w:lvlJc w:val="left"/>
      <w:pPr>
        <w:ind w:left="5016" w:hanging="360"/>
      </w:pPr>
      <w:rPr>
        <w:rFonts w:ascii="Wingdings" w:hAnsi="Wingdings" w:hint="default"/>
      </w:rPr>
    </w:lvl>
    <w:lvl w:ilvl="6" w:tplc="0C0C0001" w:tentative="1">
      <w:start w:val="1"/>
      <w:numFmt w:val="bullet"/>
      <w:lvlText w:val=""/>
      <w:lvlJc w:val="left"/>
      <w:pPr>
        <w:ind w:left="5736" w:hanging="360"/>
      </w:pPr>
      <w:rPr>
        <w:rFonts w:ascii="Symbol" w:hAnsi="Symbol" w:hint="default"/>
      </w:rPr>
    </w:lvl>
    <w:lvl w:ilvl="7" w:tplc="0C0C0003" w:tentative="1">
      <w:start w:val="1"/>
      <w:numFmt w:val="bullet"/>
      <w:lvlText w:val="o"/>
      <w:lvlJc w:val="left"/>
      <w:pPr>
        <w:ind w:left="6456" w:hanging="360"/>
      </w:pPr>
      <w:rPr>
        <w:rFonts w:ascii="Courier New" w:hAnsi="Courier New" w:cs="Courier New" w:hint="default"/>
      </w:rPr>
    </w:lvl>
    <w:lvl w:ilvl="8" w:tplc="0C0C0005" w:tentative="1">
      <w:start w:val="1"/>
      <w:numFmt w:val="bullet"/>
      <w:lvlText w:val=""/>
      <w:lvlJc w:val="left"/>
      <w:pPr>
        <w:ind w:left="7176" w:hanging="360"/>
      </w:pPr>
      <w:rPr>
        <w:rFonts w:ascii="Wingdings" w:hAnsi="Wingdings" w:hint="default"/>
      </w:rPr>
    </w:lvl>
  </w:abstractNum>
  <w:abstractNum w:abstractNumId="31" w15:restartNumberingAfterBreak="0">
    <w:nsid w:val="6F4F712D"/>
    <w:multiLevelType w:val="hybridMultilevel"/>
    <w:tmpl w:val="0EF8C2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0F7035B"/>
    <w:multiLevelType w:val="hybridMultilevel"/>
    <w:tmpl w:val="B97EB4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1ED54D9"/>
    <w:multiLevelType w:val="hybridMultilevel"/>
    <w:tmpl w:val="51604170"/>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34" w15:restartNumberingAfterBreak="0">
    <w:nsid w:val="72E8112C"/>
    <w:multiLevelType w:val="hybridMultilevel"/>
    <w:tmpl w:val="D25CA9F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78D01F9D"/>
    <w:multiLevelType w:val="hybridMultilevel"/>
    <w:tmpl w:val="5E8A32C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5"/>
  </w:num>
  <w:num w:numId="4">
    <w:abstractNumId w:val="17"/>
  </w:num>
  <w:num w:numId="5">
    <w:abstractNumId w:val="4"/>
  </w:num>
  <w:num w:numId="6">
    <w:abstractNumId w:val="7"/>
  </w:num>
  <w:num w:numId="7">
    <w:abstractNumId w:val="2"/>
  </w:num>
  <w:num w:numId="8">
    <w:abstractNumId w:val="6"/>
  </w:num>
  <w:num w:numId="9">
    <w:abstractNumId w:val="11"/>
  </w:num>
  <w:num w:numId="10">
    <w:abstractNumId w:val="27"/>
  </w:num>
  <w:num w:numId="11">
    <w:abstractNumId w:val="34"/>
  </w:num>
  <w:num w:numId="12">
    <w:abstractNumId w:val="24"/>
  </w:num>
  <w:num w:numId="13">
    <w:abstractNumId w:val="23"/>
  </w:num>
  <w:num w:numId="14">
    <w:abstractNumId w:val="33"/>
  </w:num>
  <w:num w:numId="15">
    <w:abstractNumId w:val="0"/>
  </w:num>
  <w:num w:numId="16">
    <w:abstractNumId w:val="30"/>
  </w:num>
  <w:num w:numId="17">
    <w:abstractNumId w:val="3"/>
  </w:num>
  <w:num w:numId="18">
    <w:abstractNumId w:val="18"/>
  </w:num>
  <w:num w:numId="19">
    <w:abstractNumId w:val="13"/>
  </w:num>
  <w:num w:numId="20">
    <w:abstractNumId w:val="31"/>
  </w:num>
  <w:num w:numId="21">
    <w:abstractNumId w:val="26"/>
  </w:num>
  <w:num w:numId="22">
    <w:abstractNumId w:val="32"/>
  </w:num>
  <w:num w:numId="23">
    <w:abstractNumId w:val="0"/>
    <w:lvlOverride w:ilvl="0">
      <w:startOverride w:val="1"/>
    </w:lvlOverride>
  </w:num>
  <w:num w:numId="24">
    <w:abstractNumId w:val="25"/>
  </w:num>
  <w:num w:numId="25">
    <w:abstractNumId w:val="12"/>
  </w:num>
  <w:num w:numId="26">
    <w:abstractNumId w:val="0"/>
    <w:lvlOverride w:ilvl="0">
      <w:startOverride w:val="1"/>
    </w:lvlOverride>
  </w:num>
  <w:num w:numId="27">
    <w:abstractNumId w:val="29"/>
  </w:num>
  <w:num w:numId="28">
    <w:abstractNumId w:val="14"/>
  </w:num>
  <w:num w:numId="29">
    <w:abstractNumId w:val="21"/>
  </w:num>
  <w:num w:numId="30">
    <w:abstractNumId w:val="28"/>
  </w:num>
  <w:num w:numId="31">
    <w:abstractNumId w:val="15"/>
  </w:num>
  <w:num w:numId="32">
    <w:abstractNumId w:val="9"/>
  </w:num>
  <w:num w:numId="33">
    <w:abstractNumId w:val="0"/>
    <w:lvlOverride w:ilvl="0">
      <w:startOverride w:val="1"/>
    </w:lvlOverride>
  </w:num>
  <w:num w:numId="34">
    <w:abstractNumId w:val="1"/>
  </w:num>
  <w:num w:numId="35">
    <w:abstractNumId w:val="22"/>
  </w:num>
  <w:num w:numId="36">
    <w:abstractNumId w:val="19"/>
  </w:num>
  <w:num w:numId="37">
    <w:abstractNumId w:val="16"/>
  </w:num>
  <w:num w:numId="38">
    <w:abstractNumId w:val="10"/>
  </w:num>
  <w:num w:numId="39">
    <w:abstractNumId w:val="24"/>
    <w:lvlOverride w:ilvl="0">
      <w:startOverride w:val="1"/>
    </w:lvlOverride>
  </w:num>
  <w:num w:numId="40">
    <w:abstractNumId w:val="0"/>
    <w:lvlOverride w:ilvl="0">
      <w:startOverride w:val="1"/>
    </w:lvlOverride>
  </w:num>
  <w:num w:numId="41">
    <w:abstractNumId w:val="24"/>
    <w:lvlOverride w:ilvl="0">
      <w:startOverride w:val="1"/>
    </w:lvlOverride>
  </w:num>
  <w:num w:numId="42">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0A"/>
    <w:rsid w:val="00003B24"/>
    <w:rsid w:val="00010820"/>
    <w:rsid w:val="00017B9F"/>
    <w:rsid w:val="00033B82"/>
    <w:rsid w:val="000A38B4"/>
    <w:rsid w:val="000A44D1"/>
    <w:rsid w:val="000C14E4"/>
    <w:rsid w:val="000C4A81"/>
    <w:rsid w:val="000C4A8B"/>
    <w:rsid w:val="000D4232"/>
    <w:rsid w:val="000D5325"/>
    <w:rsid w:val="000D66FE"/>
    <w:rsid w:val="000E3BF5"/>
    <w:rsid w:val="000F578A"/>
    <w:rsid w:val="00102EBA"/>
    <w:rsid w:val="001107E4"/>
    <w:rsid w:val="001333AB"/>
    <w:rsid w:val="00136D67"/>
    <w:rsid w:val="00144EFB"/>
    <w:rsid w:val="001464BF"/>
    <w:rsid w:val="00156298"/>
    <w:rsid w:val="00171D79"/>
    <w:rsid w:val="0018233A"/>
    <w:rsid w:val="001829D0"/>
    <w:rsid w:val="0019199B"/>
    <w:rsid w:val="001A1848"/>
    <w:rsid w:val="001A40F9"/>
    <w:rsid w:val="001B4CC6"/>
    <w:rsid w:val="001C5684"/>
    <w:rsid w:val="001F027B"/>
    <w:rsid w:val="001F67E0"/>
    <w:rsid w:val="00207972"/>
    <w:rsid w:val="00207CFF"/>
    <w:rsid w:val="0021026A"/>
    <w:rsid w:val="00214D32"/>
    <w:rsid w:val="00217CC4"/>
    <w:rsid w:val="002206E2"/>
    <w:rsid w:val="0024019D"/>
    <w:rsid w:val="00250FB9"/>
    <w:rsid w:val="00261665"/>
    <w:rsid w:val="002821D1"/>
    <w:rsid w:val="00282855"/>
    <w:rsid w:val="002C3664"/>
    <w:rsid w:val="002C6EA2"/>
    <w:rsid w:val="002D524C"/>
    <w:rsid w:val="002F3049"/>
    <w:rsid w:val="00350D8D"/>
    <w:rsid w:val="00372CE2"/>
    <w:rsid w:val="00386A96"/>
    <w:rsid w:val="003B4FC7"/>
    <w:rsid w:val="003D37BF"/>
    <w:rsid w:val="003D70F9"/>
    <w:rsid w:val="003E0C31"/>
    <w:rsid w:val="003F681A"/>
    <w:rsid w:val="00404ACC"/>
    <w:rsid w:val="00405E74"/>
    <w:rsid w:val="00422F29"/>
    <w:rsid w:val="00427154"/>
    <w:rsid w:val="004322E9"/>
    <w:rsid w:val="00446627"/>
    <w:rsid w:val="0045055D"/>
    <w:rsid w:val="00451BBF"/>
    <w:rsid w:val="00460D64"/>
    <w:rsid w:val="00461EF0"/>
    <w:rsid w:val="004767D0"/>
    <w:rsid w:val="004A445F"/>
    <w:rsid w:val="00537464"/>
    <w:rsid w:val="00544C64"/>
    <w:rsid w:val="00570999"/>
    <w:rsid w:val="00570C6D"/>
    <w:rsid w:val="0057768E"/>
    <w:rsid w:val="00583805"/>
    <w:rsid w:val="005939D1"/>
    <w:rsid w:val="005A7A8A"/>
    <w:rsid w:val="005B5923"/>
    <w:rsid w:val="005D6663"/>
    <w:rsid w:val="005E07F0"/>
    <w:rsid w:val="005E1C46"/>
    <w:rsid w:val="005F7A3E"/>
    <w:rsid w:val="00613C26"/>
    <w:rsid w:val="006144FF"/>
    <w:rsid w:val="00620AD7"/>
    <w:rsid w:val="0064186D"/>
    <w:rsid w:val="0064623E"/>
    <w:rsid w:val="00653312"/>
    <w:rsid w:val="00665142"/>
    <w:rsid w:val="0066680C"/>
    <w:rsid w:val="006874FF"/>
    <w:rsid w:val="0069757C"/>
    <w:rsid w:val="006A084D"/>
    <w:rsid w:val="006B2D2E"/>
    <w:rsid w:val="006C4FE8"/>
    <w:rsid w:val="006C71F3"/>
    <w:rsid w:val="006D0F85"/>
    <w:rsid w:val="006D3CED"/>
    <w:rsid w:val="006D52C0"/>
    <w:rsid w:val="006D7B06"/>
    <w:rsid w:val="006E0C48"/>
    <w:rsid w:val="006E6B38"/>
    <w:rsid w:val="007050F4"/>
    <w:rsid w:val="00711FA6"/>
    <w:rsid w:val="00723B01"/>
    <w:rsid w:val="0072789A"/>
    <w:rsid w:val="00744A48"/>
    <w:rsid w:val="00752272"/>
    <w:rsid w:val="00796B3B"/>
    <w:rsid w:val="007A3023"/>
    <w:rsid w:val="007A5CB1"/>
    <w:rsid w:val="007C02F0"/>
    <w:rsid w:val="007F3389"/>
    <w:rsid w:val="007F76F5"/>
    <w:rsid w:val="008042DE"/>
    <w:rsid w:val="00806379"/>
    <w:rsid w:val="0082595B"/>
    <w:rsid w:val="00840905"/>
    <w:rsid w:val="00852873"/>
    <w:rsid w:val="00852903"/>
    <w:rsid w:val="008649F2"/>
    <w:rsid w:val="00870CC7"/>
    <w:rsid w:val="00882037"/>
    <w:rsid w:val="00882B8D"/>
    <w:rsid w:val="0088348F"/>
    <w:rsid w:val="008946AF"/>
    <w:rsid w:val="008A4996"/>
    <w:rsid w:val="008C6668"/>
    <w:rsid w:val="008D1426"/>
    <w:rsid w:val="008D5586"/>
    <w:rsid w:val="008D6CC5"/>
    <w:rsid w:val="00905F7E"/>
    <w:rsid w:val="009060F0"/>
    <w:rsid w:val="00912746"/>
    <w:rsid w:val="0091422B"/>
    <w:rsid w:val="00914EAA"/>
    <w:rsid w:val="00930357"/>
    <w:rsid w:val="0093763D"/>
    <w:rsid w:val="00947BFE"/>
    <w:rsid w:val="009559A1"/>
    <w:rsid w:val="00986E7F"/>
    <w:rsid w:val="00990FB6"/>
    <w:rsid w:val="009A7264"/>
    <w:rsid w:val="009C54FC"/>
    <w:rsid w:val="009D046C"/>
    <w:rsid w:val="009D343D"/>
    <w:rsid w:val="009E6FCA"/>
    <w:rsid w:val="009F4CBB"/>
    <w:rsid w:val="009F5E8F"/>
    <w:rsid w:val="00A01744"/>
    <w:rsid w:val="00A073BF"/>
    <w:rsid w:val="00A11057"/>
    <w:rsid w:val="00A322C3"/>
    <w:rsid w:val="00A4406E"/>
    <w:rsid w:val="00A479C4"/>
    <w:rsid w:val="00A64189"/>
    <w:rsid w:val="00A74B63"/>
    <w:rsid w:val="00AB5862"/>
    <w:rsid w:val="00AB5875"/>
    <w:rsid w:val="00AB6BDC"/>
    <w:rsid w:val="00AB700C"/>
    <w:rsid w:val="00AC2949"/>
    <w:rsid w:val="00AE6A22"/>
    <w:rsid w:val="00AE7003"/>
    <w:rsid w:val="00B13F3B"/>
    <w:rsid w:val="00B16384"/>
    <w:rsid w:val="00B235E1"/>
    <w:rsid w:val="00B358EC"/>
    <w:rsid w:val="00B613DB"/>
    <w:rsid w:val="00B61F72"/>
    <w:rsid w:val="00B81A1A"/>
    <w:rsid w:val="00B83CD8"/>
    <w:rsid w:val="00B90F7C"/>
    <w:rsid w:val="00BA3F0C"/>
    <w:rsid w:val="00BA49E3"/>
    <w:rsid w:val="00BC3C97"/>
    <w:rsid w:val="00BD1E75"/>
    <w:rsid w:val="00BD5FFD"/>
    <w:rsid w:val="00BF0792"/>
    <w:rsid w:val="00BF459B"/>
    <w:rsid w:val="00C043A1"/>
    <w:rsid w:val="00C05180"/>
    <w:rsid w:val="00C12636"/>
    <w:rsid w:val="00C24E12"/>
    <w:rsid w:val="00C3520F"/>
    <w:rsid w:val="00C3599D"/>
    <w:rsid w:val="00C46D05"/>
    <w:rsid w:val="00C46D9C"/>
    <w:rsid w:val="00C70764"/>
    <w:rsid w:val="00C7251D"/>
    <w:rsid w:val="00CC6AEF"/>
    <w:rsid w:val="00CE028F"/>
    <w:rsid w:val="00CE33E3"/>
    <w:rsid w:val="00CE7722"/>
    <w:rsid w:val="00D06191"/>
    <w:rsid w:val="00D10945"/>
    <w:rsid w:val="00D17D9F"/>
    <w:rsid w:val="00D24305"/>
    <w:rsid w:val="00D30287"/>
    <w:rsid w:val="00D52B8D"/>
    <w:rsid w:val="00D67B06"/>
    <w:rsid w:val="00D77C65"/>
    <w:rsid w:val="00D80ADC"/>
    <w:rsid w:val="00D949C2"/>
    <w:rsid w:val="00DD039B"/>
    <w:rsid w:val="00DF3396"/>
    <w:rsid w:val="00DF5B8B"/>
    <w:rsid w:val="00E050D5"/>
    <w:rsid w:val="00E55C0A"/>
    <w:rsid w:val="00E55F6B"/>
    <w:rsid w:val="00E5655D"/>
    <w:rsid w:val="00E608C9"/>
    <w:rsid w:val="00E655A9"/>
    <w:rsid w:val="00E67560"/>
    <w:rsid w:val="00E70592"/>
    <w:rsid w:val="00EA1CDF"/>
    <w:rsid w:val="00EA54A6"/>
    <w:rsid w:val="00EB3747"/>
    <w:rsid w:val="00EB4F80"/>
    <w:rsid w:val="00EB572D"/>
    <w:rsid w:val="00EB5B68"/>
    <w:rsid w:val="00EB698F"/>
    <w:rsid w:val="00EC65AB"/>
    <w:rsid w:val="00ED7C5D"/>
    <w:rsid w:val="00EE0904"/>
    <w:rsid w:val="00EE33B1"/>
    <w:rsid w:val="00F12716"/>
    <w:rsid w:val="00F37667"/>
    <w:rsid w:val="00F52F8E"/>
    <w:rsid w:val="00F7423B"/>
    <w:rsid w:val="00F76EAF"/>
    <w:rsid w:val="00F77F82"/>
    <w:rsid w:val="00F93583"/>
    <w:rsid w:val="00FA4442"/>
    <w:rsid w:val="00FA5693"/>
    <w:rsid w:val="00FB1618"/>
    <w:rsid w:val="00FB5E17"/>
    <w:rsid w:val="00FC2E94"/>
    <w:rsid w:val="00FD775E"/>
    <w:rsid w:val="00FF41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05EE"/>
  <w14:defaultImageDpi w14:val="32767"/>
  <w15:chartTrackingRefBased/>
  <w15:docId w15:val="{E290A9C4-E388-4933-B161-13BE50C1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E6B38"/>
    <w:pPr>
      <w:jc w:val="both"/>
    </w:pPr>
  </w:style>
  <w:style w:type="paragraph" w:styleId="Titre2">
    <w:name w:val="heading 2"/>
    <w:basedOn w:val="Normal"/>
    <w:next w:val="Normal"/>
    <w:link w:val="Titre2Car"/>
    <w:uiPriority w:val="9"/>
    <w:unhideWhenUsed/>
    <w:qFormat/>
    <w:rsid w:val="004A445F"/>
    <w:pPr>
      <w:keepNext/>
      <w:keepLines/>
      <w:numPr>
        <w:numId w:val="12"/>
      </w:numPr>
      <w:spacing w:before="40"/>
      <w:outlineLvl w:val="1"/>
    </w:pPr>
    <w:rPr>
      <w:rFonts w:eastAsiaTheme="majorEastAsia" w:cstheme="majorBidi"/>
      <w:b/>
      <w:color w:val="3449A0"/>
      <w:sz w:val="28"/>
      <w:szCs w:val="26"/>
      <w:u w:val="single"/>
    </w:rPr>
  </w:style>
  <w:style w:type="paragraph" w:styleId="Titre3">
    <w:name w:val="heading 3"/>
    <w:basedOn w:val="Paragraphedeliste"/>
    <w:next w:val="Normal"/>
    <w:link w:val="Titre3Car"/>
    <w:uiPriority w:val="9"/>
    <w:unhideWhenUsed/>
    <w:qFormat/>
    <w:rsid w:val="00C70764"/>
    <w:pPr>
      <w:numPr>
        <w:numId w:val="15"/>
      </w:numPr>
      <w:outlineLvl w:val="2"/>
    </w:pPr>
    <w:rPr>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445F"/>
    <w:rPr>
      <w:rFonts w:eastAsiaTheme="majorEastAsia" w:cstheme="majorBidi"/>
      <w:b/>
      <w:color w:val="3449A0"/>
      <w:sz w:val="28"/>
      <w:szCs w:val="26"/>
      <w:u w:val="single"/>
    </w:rPr>
  </w:style>
  <w:style w:type="paragraph" w:styleId="En-tte">
    <w:name w:val="header"/>
    <w:basedOn w:val="Normal"/>
    <w:link w:val="En-tteCar"/>
    <w:uiPriority w:val="99"/>
    <w:unhideWhenUsed/>
    <w:rsid w:val="006E6B38"/>
    <w:pPr>
      <w:tabs>
        <w:tab w:val="center" w:pos="4153"/>
        <w:tab w:val="right" w:pos="8306"/>
      </w:tabs>
    </w:pPr>
  </w:style>
  <w:style w:type="character" w:customStyle="1" w:styleId="En-tteCar">
    <w:name w:val="En-tête Car"/>
    <w:basedOn w:val="Policepardfaut"/>
    <w:link w:val="En-tte"/>
    <w:uiPriority w:val="99"/>
    <w:rsid w:val="006E6B38"/>
  </w:style>
  <w:style w:type="paragraph" w:styleId="Pieddepage">
    <w:name w:val="footer"/>
    <w:basedOn w:val="Normal"/>
    <w:link w:val="PieddepageCar"/>
    <w:uiPriority w:val="99"/>
    <w:unhideWhenUsed/>
    <w:rsid w:val="006E6B38"/>
    <w:pPr>
      <w:tabs>
        <w:tab w:val="center" w:pos="4153"/>
        <w:tab w:val="right" w:pos="8306"/>
      </w:tabs>
    </w:pPr>
  </w:style>
  <w:style w:type="character" w:customStyle="1" w:styleId="PieddepageCar">
    <w:name w:val="Pied de page Car"/>
    <w:basedOn w:val="Policepardfaut"/>
    <w:link w:val="Pieddepage"/>
    <w:uiPriority w:val="99"/>
    <w:rsid w:val="006E6B38"/>
  </w:style>
  <w:style w:type="paragraph" w:styleId="Titre">
    <w:name w:val="Title"/>
    <w:basedOn w:val="Normal"/>
    <w:next w:val="Normal"/>
    <w:link w:val="TitreCar"/>
    <w:uiPriority w:val="10"/>
    <w:qFormat/>
    <w:rsid w:val="006E6B38"/>
    <w:pPr>
      <w:contextualSpacing/>
    </w:pPr>
    <w:rPr>
      <w:rFonts w:asciiTheme="majorHAnsi" w:eastAsiaTheme="majorEastAsia" w:hAnsiTheme="majorHAnsi" w:cstheme="majorBidi"/>
      <w:color w:val="FFFFFF" w:themeColor="background1"/>
      <w:spacing w:val="-10"/>
      <w:kern w:val="28"/>
      <w:sz w:val="56"/>
      <w:szCs w:val="56"/>
    </w:rPr>
  </w:style>
  <w:style w:type="character" w:customStyle="1" w:styleId="TitreCar">
    <w:name w:val="Titre Car"/>
    <w:basedOn w:val="Policepardfaut"/>
    <w:link w:val="Titre"/>
    <w:uiPriority w:val="10"/>
    <w:rsid w:val="006E6B38"/>
    <w:rPr>
      <w:rFonts w:asciiTheme="majorHAnsi" w:eastAsiaTheme="majorEastAsia" w:hAnsiTheme="majorHAnsi" w:cstheme="majorBidi"/>
      <w:color w:val="FFFFFF" w:themeColor="background1"/>
      <w:spacing w:val="-10"/>
      <w:kern w:val="28"/>
      <w:sz w:val="56"/>
      <w:szCs w:val="56"/>
    </w:rPr>
  </w:style>
  <w:style w:type="table" w:styleId="Grilledutableau">
    <w:name w:val="Table Grid"/>
    <w:basedOn w:val="TableauNormal"/>
    <w:uiPriority w:val="39"/>
    <w:rsid w:val="006E6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E6B38"/>
    <w:pPr>
      <w:ind w:left="720"/>
      <w:contextualSpacing/>
    </w:pPr>
  </w:style>
  <w:style w:type="character" w:styleId="Lienhypertexte">
    <w:name w:val="Hyperlink"/>
    <w:basedOn w:val="Policepardfaut"/>
    <w:uiPriority w:val="99"/>
    <w:unhideWhenUsed/>
    <w:rsid w:val="00723B01"/>
    <w:rPr>
      <w:color w:val="0563C1" w:themeColor="hyperlink"/>
      <w:u w:val="single"/>
    </w:rPr>
  </w:style>
  <w:style w:type="character" w:styleId="Mentionnonrsolue">
    <w:name w:val="Unresolved Mention"/>
    <w:basedOn w:val="Policepardfaut"/>
    <w:uiPriority w:val="99"/>
    <w:rsid w:val="00723B01"/>
    <w:rPr>
      <w:color w:val="605E5C"/>
      <w:shd w:val="clear" w:color="auto" w:fill="E1DFDD"/>
    </w:rPr>
  </w:style>
  <w:style w:type="character" w:customStyle="1" w:styleId="Titre3Car">
    <w:name w:val="Titre 3 Car"/>
    <w:basedOn w:val="Policepardfaut"/>
    <w:link w:val="Titre3"/>
    <w:uiPriority w:val="9"/>
    <w:rsid w:val="00C70764"/>
    <w:rPr>
      <w:b/>
      <w:bCs/>
      <w:u w:val="single"/>
    </w:rPr>
  </w:style>
  <w:style w:type="paragraph" w:styleId="NormalWeb">
    <w:name w:val="Normal (Web)"/>
    <w:basedOn w:val="Normal"/>
    <w:uiPriority w:val="99"/>
    <w:semiHidden/>
    <w:unhideWhenUsed/>
    <w:rsid w:val="00171D79"/>
    <w:pPr>
      <w:spacing w:before="100" w:beforeAutospacing="1" w:after="100" w:afterAutospacing="1"/>
      <w:jc w:val="left"/>
    </w:pPr>
    <w:rPr>
      <w:rFonts w:ascii="Times New Roman" w:eastAsia="Times New Roman" w:hAnsi="Times New Roman" w:cs="Times New Roman"/>
      <w:lang w:val="fr-CA" w:eastAsia="fr-CA"/>
    </w:rPr>
  </w:style>
  <w:style w:type="paragraph" w:styleId="Lgende">
    <w:name w:val="caption"/>
    <w:basedOn w:val="Normal"/>
    <w:next w:val="Normal"/>
    <w:uiPriority w:val="35"/>
    <w:unhideWhenUsed/>
    <w:qFormat/>
    <w:rsid w:val="007A5CB1"/>
    <w:pPr>
      <w:spacing w:after="200"/>
    </w:pPr>
    <w:rPr>
      <w:i/>
      <w:iCs/>
      <w:color w:val="44546A" w:themeColor="text2"/>
      <w:sz w:val="18"/>
      <w:szCs w:val="18"/>
    </w:rPr>
  </w:style>
  <w:style w:type="character" w:styleId="Lienhypertextesuivivisit">
    <w:name w:val="FollowedHyperlink"/>
    <w:basedOn w:val="Policepardfaut"/>
    <w:uiPriority w:val="99"/>
    <w:semiHidden/>
    <w:unhideWhenUsed/>
    <w:rsid w:val="00986E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06447">
      <w:bodyDiv w:val="1"/>
      <w:marLeft w:val="0"/>
      <w:marRight w:val="0"/>
      <w:marTop w:val="0"/>
      <w:marBottom w:val="0"/>
      <w:divBdr>
        <w:top w:val="none" w:sz="0" w:space="0" w:color="auto"/>
        <w:left w:val="none" w:sz="0" w:space="0" w:color="auto"/>
        <w:bottom w:val="none" w:sz="0" w:space="0" w:color="auto"/>
        <w:right w:val="none" w:sz="0" w:space="0" w:color="auto"/>
      </w:divBdr>
    </w:div>
    <w:div w:id="875586411">
      <w:bodyDiv w:val="1"/>
      <w:marLeft w:val="0"/>
      <w:marRight w:val="0"/>
      <w:marTop w:val="0"/>
      <w:marBottom w:val="0"/>
      <w:divBdr>
        <w:top w:val="none" w:sz="0" w:space="0" w:color="auto"/>
        <w:left w:val="none" w:sz="0" w:space="0" w:color="auto"/>
        <w:bottom w:val="none" w:sz="0" w:space="0" w:color="auto"/>
        <w:right w:val="none" w:sz="0" w:space="0" w:color="auto"/>
      </w:divBdr>
    </w:div>
    <w:div w:id="998532306">
      <w:bodyDiv w:val="1"/>
      <w:marLeft w:val="0"/>
      <w:marRight w:val="0"/>
      <w:marTop w:val="0"/>
      <w:marBottom w:val="0"/>
      <w:divBdr>
        <w:top w:val="none" w:sz="0" w:space="0" w:color="auto"/>
        <w:left w:val="none" w:sz="0" w:space="0" w:color="auto"/>
        <w:bottom w:val="none" w:sz="0" w:space="0" w:color="auto"/>
        <w:right w:val="none" w:sz="0" w:space="0" w:color="auto"/>
      </w:divBdr>
    </w:div>
    <w:div w:id="1221599492">
      <w:bodyDiv w:val="1"/>
      <w:marLeft w:val="0"/>
      <w:marRight w:val="0"/>
      <w:marTop w:val="0"/>
      <w:marBottom w:val="0"/>
      <w:divBdr>
        <w:top w:val="none" w:sz="0" w:space="0" w:color="auto"/>
        <w:left w:val="none" w:sz="0" w:space="0" w:color="auto"/>
        <w:bottom w:val="none" w:sz="0" w:space="0" w:color="auto"/>
        <w:right w:val="none" w:sz="0" w:space="0" w:color="auto"/>
      </w:divBdr>
    </w:div>
    <w:div w:id="1309633118">
      <w:bodyDiv w:val="1"/>
      <w:marLeft w:val="0"/>
      <w:marRight w:val="0"/>
      <w:marTop w:val="0"/>
      <w:marBottom w:val="0"/>
      <w:divBdr>
        <w:top w:val="none" w:sz="0" w:space="0" w:color="auto"/>
        <w:left w:val="none" w:sz="0" w:space="0" w:color="auto"/>
        <w:bottom w:val="none" w:sz="0" w:space="0" w:color="auto"/>
        <w:right w:val="none" w:sz="0" w:space="0" w:color="auto"/>
      </w:divBdr>
    </w:div>
    <w:div w:id="1429084751">
      <w:bodyDiv w:val="1"/>
      <w:marLeft w:val="0"/>
      <w:marRight w:val="0"/>
      <w:marTop w:val="0"/>
      <w:marBottom w:val="0"/>
      <w:divBdr>
        <w:top w:val="none" w:sz="0" w:space="0" w:color="auto"/>
        <w:left w:val="none" w:sz="0" w:space="0" w:color="auto"/>
        <w:bottom w:val="none" w:sz="0" w:space="0" w:color="auto"/>
        <w:right w:val="none" w:sz="0" w:space="0" w:color="auto"/>
      </w:divBdr>
    </w:div>
    <w:div w:id="1962495625">
      <w:bodyDiv w:val="1"/>
      <w:marLeft w:val="0"/>
      <w:marRight w:val="0"/>
      <w:marTop w:val="0"/>
      <w:marBottom w:val="0"/>
      <w:divBdr>
        <w:top w:val="none" w:sz="0" w:space="0" w:color="auto"/>
        <w:left w:val="none" w:sz="0" w:space="0" w:color="auto"/>
        <w:bottom w:val="none" w:sz="0" w:space="0" w:color="auto"/>
        <w:right w:val="none" w:sz="0" w:space="0" w:color="auto"/>
      </w:divBdr>
    </w:div>
    <w:div w:id="1997538445">
      <w:bodyDiv w:val="1"/>
      <w:marLeft w:val="0"/>
      <w:marRight w:val="0"/>
      <w:marTop w:val="0"/>
      <w:marBottom w:val="0"/>
      <w:divBdr>
        <w:top w:val="none" w:sz="0" w:space="0" w:color="auto"/>
        <w:left w:val="none" w:sz="0" w:space="0" w:color="auto"/>
        <w:bottom w:val="none" w:sz="0" w:space="0" w:color="auto"/>
        <w:right w:val="none" w:sz="0" w:space="0" w:color="auto"/>
      </w:divBdr>
    </w:div>
    <w:div w:id="211478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ieguay\Documents\Mod&#232;les%20Office%20personnalis&#233;s\Tm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14bb9217-4f98-4bab-b891-423da8c0bf3a" xsi:nil="true"/>
    <Invited_Students xmlns="14bb9217-4f98-4bab-b891-423da8c0bf3a" xsi:nil="true"/>
    <Templates xmlns="14bb9217-4f98-4bab-b891-423da8c0bf3a" xsi:nil="true"/>
    <Math_Settings xmlns="14bb9217-4f98-4bab-b891-423da8c0bf3a" xsi:nil="true"/>
    <Has_Teacher_Only_SectionGroup xmlns="14bb9217-4f98-4bab-b891-423da8c0bf3a" xsi:nil="true"/>
    <FolderType xmlns="14bb9217-4f98-4bab-b891-423da8c0bf3a" xsi:nil="true"/>
    <Owner xmlns="14bb9217-4f98-4bab-b891-423da8c0bf3a">
      <UserInfo>
        <DisplayName/>
        <AccountId xsi:nil="true"/>
        <AccountType/>
      </UserInfo>
    </Owner>
    <Invited_Teachers xmlns="14bb9217-4f98-4bab-b891-423da8c0bf3a" xsi:nil="true"/>
    <LMS_Mappings xmlns="14bb9217-4f98-4bab-b891-423da8c0bf3a" xsi:nil="true"/>
    <DefaultSectionNames xmlns="14bb9217-4f98-4bab-b891-423da8c0bf3a" xsi:nil="true"/>
    <Is_Collaboration_Space_Locked xmlns="14bb9217-4f98-4bab-b891-423da8c0bf3a" xsi:nil="true"/>
    <NotebookType xmlns="14bb9217-4f98-4bab-b891-423da8c0bf3a" xsi:nil="true"/>
    <CultureName xmlns="14bb9217-4f98-4bab-b891-423da8c0bf3a" xsi:nil="true"/>
    <Self_Registration_Enabled xmlns="14bb9217-4f98-4bab-b891-423da8c0bf3a" xsi:nil="true"/>
    <Students xmlns="14bb9217-4f98-4bab-b891-423da8c0bf3a">
      <UserInfo>
        <DisplayName/>
        <AccountId xsi:nil="true"/>
        <AccountType/>
      </UserInfo>
    </Students>
    <Distribution_Groups xmlns="14bb9217-4f98-4bab-b891-423da8c0bf3a" xsi:nil="true"/>
    <TeamsChannelId xmlns="14bb9217-4f98-4bab-b891-423da8c0bf3a" xsi:nil="true"/>
    <IsNotebookLocked xmlns="14bb9217-4f98-4bab-b891-423da8c0bf3a" xsi:nil="true"/>
    <Teachers xmlns="14bb9217-4f98-4bab-b891-423da8c0bf3a">
      <UserInfo>
        <DisplayName/>
        <AccountId xsi:nil="true"/>
        <AccountType/>
      </UserInfo>
    </Teachers>
    <Student_Groups xmlns="14bb9217-4f98-4bab-b891-423da8c0bf3a">
      <UserInfo>
        <DisplayName/>
        <AccountId xsi:nil="true"/>
        <AccountType/>
      </UserInfo>
    </Student_Group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48AC71C3C65F74789D22C33190EB0DC" ma:contentTypeVersion="34" ma:contentTypeDescription="Crée un document." ma:contentTypeScope="" ma:versionID="4f203c6e1e04717cd0bf87a188383f32">
  <xsd:schema xmlns:xsd="http://www.w3.org/2001/XMLSchema" xmlns:xs="http://www.w3.org/2001/XMLSchema" xmlns:p="http://schemas.microsoft.com/office/2006/metadata/properties" xmlns:ns3="14bb9217-4f98-4bab-b891-423da8c0bf3a" xmlns:ns4="9f9c4343-36c1-4603-ac15-c0c471c57f41" targetNamespace="http://schemas.microsoft.com/office/2006/metadata/properties" ma:root="true" ma:fieldsID="2ecf9b637ef68fdfa8cc59957ecf63e7" ns3:_="" ns4:_="">
    <xsd:import namespace="14bb9217-4f98-4bab-b891-423da8c0bf3a"/>
    <xsd:import namespace="9f9c4343-36c1-4603-ac15-c0c471c57f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ath_Settings" minOccurs="0"/>
                <xsd:element ref="ns3:Distribution_Groups" minOccurs="0"/>
                <xsd:element ref="ns3:LMS_Mappin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b9217-4f98-4bab-b891-423da8c0bf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ath_Settings" ma:index="38" nillable="true" ma:displayName="Math Settings" ma:internalName="Math_Settings">
      <xsd:simpleType>
        <xsd:restriction base="dms:Text"/>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9c4343-36c1-4603-ac15-c0c471c57f41" elementFormDefault="qualified">
    <xsd:import namespace="http://schemas.microsoft.com/office/2006/documentManagement/types"/>
    <xsd:import namespace="http://schemas.microsoft.com/office/infopath/2007/PartnerControls"/>
    <xsd:element name="SharedWithUsers" ma:index="3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Partagé avec détails" ma:internalName="SharedWithDetails" ma:readOnly="true">
      <xsd:simpleType>
        <xsd:restriction base="dms:Note">
          <xsd:maxLength value="255"/>
        </xsd:restriction>
      </xsd:simpleType>
    </xsd:element>
    <xsd:element name="SharingHintHash" ma:index="3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7EA0E5-E8E3-4A66-B004-F3F7A508EE04}">
  <ds:schemaRefs>
    <ds:schemaRef ds:uri="http://schemas.microsoft.com/office/2006/metadata/properties"/>
    <ds:schemaRef ds:uri="http://schemas.microsoft.com/office/infopath/2007/PartnerControls"/>
    <ds:schemaRef ds:uri="14bb9217-4f98-4bab-b891-423da8c0bf3a"/>
  </ds:schemaRefs>
</ds:datastoreItem>
</file>

<file path=customXml/itemProps2.xml><?xml version="1.0" encoding="utf-8"?>
<ds:datastoreItem xmlns:ds="http://schemas.openxmlformats.org/officeDocument/2006/customXml" ds:itemID="{CCD706A5-88D3-134E-B6C2-C671BA6656EA}">
  <ds:schemaRefs>
    <ds:schemaRef ds:uri="http://schemas.openxmlformats.org/officeDocument/2006/bibliography"/>
  </ds:schemaRefs>
</ds:datastoreItem>
</file>

<file path=customXml/itemProps3.xml><?xml version="1.0" encoding="utf-8"?>
<ds:datastoreItem xmlns:ds="http://schemas.openxmlformats.org/officeDocument/2006/customXml" ds:itemID="{5D7098BA-2AB3-40E3-9C4C-EE0C52E85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b9217-4f98-4bab-b891-423da8c0bf3a"/>
    <ds:schemaRef ds:uri="9f9c4343-36c1-4603-ac15-c0c471c57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E9E6A6-F036-41E3-BB1C-35F4E7EB88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Tm1</Template>
  <TotalTime>22</TotalTime>
  <Pages>5</Pages>
  <Words>662</Words>
  <Characters>3643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Émilie Guay</dc:creator>
  <cp:keywords/>
  <dc:description/>
  <cp:lastModifiedBy>Émilie Guay</cp:lastModifiedBy>
  <cp:revision>23</cp:revision>
  <cp:lastPrinted>2022-03-14T04:26:00Z</cp:lastPrinted>
  <dcterms:created xsi:type="dcterms:W3CDTF">2022-08-25T14:59:00Z</dcterms:created>
  <dcterms:modified xsi:type="dcterms:W3CDTF">2022-08-25T15:29:00Z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0x010100D48AC71C3C65F74789D22C33190EB0DC</vt:lpwstr>
  </property>
</Properties>
</file>